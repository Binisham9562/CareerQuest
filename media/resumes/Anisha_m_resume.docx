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BD081" w14:textId="1732B698" w:rsidR="00457ADE" w:rsidRDefault="00882C66" w:rsidP="00B86C53">
      <w:pPr>
        <w:rPr>
          <w:color w:val="auto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0F93AAE8" wp14:editId="0C10B3FA">
                <wp:simplePos x="0" y="0"/>
                <wp:positionH relativeFrom="column">
                  <wp:posOffset>-53340</wp:posOffset>
                </wp:positionH>
                <wp:positionV relativeFrom="paragraph">
                  <wp:posOffset>2023110</wp:posOffset>
                </wp:positionV>
                <wp:extent cx="2125980" cy="1973580"/>
                <wp:effectExtent l="0" t="0" r="7620" b="7620"/>
                <wp:wrapNone/>
                <wp:docPr id="1639172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1973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A1A05" w14:textId="5BD891A8" w:rsidR="00882C66" w:rsidRPr="00882C66" w:rsidRDefault="00882C66" w:rsidP="00882C66">
                            <w:pPr>
                              <w:pStyle w:val="Heading1"/>
                              <w:rPr>
                                <w:sz w:val="32"/>
                                <w:szCs w:val="32"/>
                              </w:rPr>
                            </w:pPr>
                            <w:r w:rsidRPr="00882C66">
                              <w:rPr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4B8368FC" w14:textId="77777777" w:rsidR="00882C66" w:rsidRPr="00882C66" w:rsidRDefault="00882C66" w:rsidP="00882C66">
                            <w:pPr>
                              <w:rPr>
                                <w:color w:val="auto"/>
                              </w:rPr>
                            </w:pPr>
                          </w:p>
                          <w:p w14:paraId="5CC47127" w14:textId="77777777" w:rsidR="00882C66" w:rsidRPr="00882C66" w:rsidRDefault="00882C66" w:rsidP="00882C66">
                            <w:pPr>
                              <w:rPr>
                                <w:color w:val="auto"/>
                              </w:rPr>
                            </w:pPr>
                            <w:r w:rsidRPr="00882C66">
                              <w:rPr>
                                <w:b/>
                                <w:bCs/>
                                <w:color w:val="auto"/>
                              </w:rPr>
                              <w:t>M.Com Finance</w:t>
                            </w:r>
                            <w:r w:rsidRPr="00882C66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 w14:paraId="7735C898" w14:textId="77777777" w:rsidR="00882C66" w:rsidRPr="00882C66" w:rsidRDefault="00882C66" w:rsidP="00882C66">
                            <w:pPr>
                              <w:rPr>
                                <w:color w:val="auto"/>
                              </w:rPr>
                            </w:pPr>
                            <w:r w:rsidRPr="00882C66">
                              <w:rPr>
                                <w:color w:val="auto"/>
                              </w:rPr>
                              <w:t xml:space="preserve">2022 - 2024 </w:t>
                            </w:r>
                          </w:p>
                          <w:p w14:paraId="655D70D8" w14:textId="77777777" w:rsidR="00882C66" w:rsidRPr="00882C66" w:rsidRDefault="00882C66" w:rsidP="00882C66">
                            <w:pPr>
                              <w:rPr>
                                <w:color w:val="auto"/>
                              </w:rPr>
                            </w:pPr>
                            <w:r w:rsidRPr="00882C66">
                              <w:rPr>
                                <w:color w:val="auto"/>
                              </w:rPr>
                              <w:t xml:space="preserve">Kerala University </w:t>
                            </w:r>
                          </w:p>
                          <w:p w14:paraId="4CBEF199" w14:textId="77777777" w:rsidR="00882C66" w:rsidRPr="00882C66" w:rsidRDefault="00882C66" w:rsidP="00882C66">
                            <w:pPr>
                              <w:rPr>
                                <w:color w:val="auto"/>
                              </w:rPr>
                            </w:pPr>
                          </w:p>
                          <w:p w14:paraId="54476055" w14:textId="77777777" w:rsidR="00882C66" w:rsidRPr="00882C66" w:rsidRDefault="00882C66" w:rsidP="00882C66">
                            <w:pPr>
                              <w:rPr>
                                <w:color w:val="auto"/>
                              </w:rPr>
                            </w:pPr>
                            <w:r w:rsidRPr="00882C66">
                              <w:rPr>
                                <w:b/>
                                <w:bCs/>
                                <w:color w:val="auto"/>
                              </w:rPr>
                              <w:t>B. Com Co-operation</w:t>
                            </w:r>
                            <w:r w:rsidRPr="00882C66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 w14:paraId="51479058" w14:textId="77777777" w:rsidR="00882C66" w:rsidRPr="00882C66" w:rsidRDefault="00882C66" w:rsidP="00882C66">
                            <w:pPr>
                              <w:rPr>
                                <w:color w:val="auto"/>
                              </w:rPr>
                            </w:pPr>
                            <w:r w:rsidRPr="00882C66">
                              <w:rPr>
                                <w:color w:val="auto"/>
                              </w:rPr>
                              <w:t xml:space="preserve">2019 - 2022 </w:t>
                            </w:r>
                          </w:p>
                          <w:p w14:paraId="41795649" w14:textId="77777777" w:rsidR="00882C66" w:rsidRPr="00882C66" w:rsidRDefault="00882C66" w:rsidP="00882C66">
                            <w:pPr>
                              <w:rPr>
                                <w:color w:val="auto"/>
                              </w:rPr>
                            </w:pPr>
                            <w:r w:rsidRPr="00882C66">
                              <w:rPr>
                                <w:color w:val="auto"/>
                              </w:rPr>
                              <w:t xml:space="preserve">Kerala University </w:t>
                            </w:r>
                          </w:p>
                          <w:p w14:paraId="66F011F3" w14:textId="77777777" w:rsidR="00882C66" w:rsidRPr="00882C66" w:rsidRDefault="00882C66" w:rsidP="00882C66">
                            <w:pPr>
                              <w:rPr>
                                <w:color w:val="auto"/>
                              </w:rPr>
                            </w:pPr>
                          </w:p>
                          <w:p w14:paraId="1C175E11" w14:textId="68FE75D3" w:rsidR="00882C66" w:rsidRPr="00882C66" w:rsidRDefault="00882C66">
                            <w:pPr>
                              <w:rPr>
                                <w:color w:val="auto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3AA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159.3pt;width:167.4pt;height:155.4pt;z-index:251660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" fillcolor="#d3ccf8 [3204]" stroked="f" strokeweight=".5pt">
                <v:textbox>
                  <w:txbxContent>
                    <w:p w14:paraId="2F4A1A05" w14:textId="5BD891A8" w:rsidR="00882C66" w:rsidRPr="00882C66" w:rsidRDefault="00882C66" w:rsidP="00882C66">
                      <w:pPr>
                        <w:pStyle w:val="Heading1"/>
                        <w:rPr>
                          <w:sz w:val="32"/>
                          <w:szCs w:val="32"/>
                        </w:rPr>
                      </w:pPr>
                      <w:r w:rsidRPr="00882C66">
                        <w:rPr>
                          <w:sz w:val="32"/>
                          <w:szCs w:val="32"/>
                        </w:rPr>
                        <w:t>EdUCATION</w:t>
                      </w:r>
                    </w:p>
                    <w:p w14:paraId="4B8368FC" w14:textId="77777777" w:rsidR="00882C66" w:rsidRPr="00882C66" w:rsidRDefault="00882C66" w:rsidP="00882C66">
                      <w:pPr>
                        <w:rPr>
                          <w:color w:val="auto"/>
                        </w:rPr>
                      </w:pPr>
                    </w:p>
                    <w:p w14:paraId="5CC47127" w14:textId="77777777" w:rsidR="00882C66" w:rsidRPr="00882C66" w:rsidRDefault="00882C66" w:rsidP="00882C66">
                      <w:pPr>
                        <w:rPr>
                          <w:color w:val="auto"/>
                        </w:rPr>
                      </w:pPr>
                      <w:r w:rsidRPr="00882C66">
                        <w:rPr>
                          <w:b/>
                          <w:bCs/>
                          <w:color w:val="auto"/>
                        </w:rPr>
                        <w:t>M.Com Finance</w:t>
                      </w:r>
                      <w:r w:rsidRPr="00882C66">
                        <w:rPr>
                          <w:color w:val="auto"/>
                        </w:rPr>
                        <w:t xml:space="preserve"> </w:t>
                      </w:r>
                    </w:p>
                    <w:p w14:paraId="7735C898" w14:textId="77777777" w:rsidR="00882C66" w:rsidRPr="00882C66" w:rsidRDefault="00882C66" w:rsidP="00882C66">
                      <w:pPr>
                        <w:rPr>
                          <w:color w:val="auto"/>
                        </w:rPr>
                      </w:pPr>
                      <w:r w:rsidRPr="00882C66">
                        <w:rPr>
                          <w:color w:val="auto"/>
                        </w:rPr>
                        <w:t xml:space="preserve">2022 - 2024 </w:t>
                      </w:r>
                    </w:p>
                    <w:p w14:paraId="655D70D8" w14:textId="77777777" w:rsidR="00882C66" w:rsidRPr="00882C66" w:rsidRDefault="00882C66" w:rsidP="00882C66">
                      <w:pPr>
                        <w:rPr>
                          <w:color w:val="auto"/>
                        </w:rPr>
                      </w:pPr>
                      <w:r w:rsidRPr="00882C66">
                        <w:rPr>
                          <w:color w:val="auto"/>
                        </w:rPr>
                        <w:t xml:space="preserve">Kerala University </w:t>
                      </w:r>
                    </w:p>
                    <w:p w14:paraId="4CBEF199" w14:textId="77777777" w:rsidR="00882C66" w:rsidRPr="00882C66" w:rsidRDefault="00882C66" w:rsidP="00882C66">
                      <w:pPr>
                        <w:rPr>
                          <w:color w:val="auto"/>
                        </w:rPr>
                      </w:pPr>
                    </w:p>
                    <w:p w14:paraId="54476055" w14:textId="77777777" w:rsidR="00882C66" w:rsidRPr="00882C66" w:rsidRDefault="00882C66" w:rsidP="00882C66">
                      <w:pPr>
                        <w:rPr>
                          <w:color w:val="auto"/>
                        </w:rPr>
                      </w:pPr>
                      <w:r w:rsidRPr="00882C66">
                        <w:rPr>
                          <w:b/>
                          <w:bCs/>
                          <w:color w:val="auto"/>
                        </w:rPr>
                        <w:t>B. Com Co-operation</w:t>
                      </w:r>
                      <w:r w:rsidRPr="00882C66">
                        <w:rPr>
                          <w:color w:val="auto"/>
                        </w:rPr>
                        <w:t xml:space="preserve"> </w:t>
                      </w:r>
                    </w:p>
                    <w:p w14:paraId="51479058" w14:textId="77777777" w:rsidR="00882C66" w:rsidRPr="00882C66" w:rsidRDefault="00882C66" w:rsidP="00882C66">
                      <w:pPr>
                        <w:rPr>
                          <w:color w:val="auto"/>
                        </w:rPr>
                      </w:pPr>
                      <w:r w:rsidRPr="00882C66">
                        <w:rPr>
                          <w:color w:val="auto"/>
                        </w:rPr>
                        <w:t xml:space="preserve">2019 - 2022 </w:t>
                      </w:r>
                    </w:p>
                    <w:p w14:paraId="41795649" w14:textId="77777777" w:rsidR="00882C66" w:rsidRPr="00882C66" w:rsidRDefault="00882C66" w:rsidP="00882C66">
                      <w:pPr>
                        <w:rPr>
                          <w:color w:val="auto"/>
                        </w:rPr>
                      </w:pPr>
                      <w:r w:rsidRPr="00882C66">
                        <w:rPr>
                          <w:color w:val="auto"/>
                        </w:rPr>
                        <w:t xml:space="preserve">Kerala University </w:t>
                      </w:r>
                    </w:p>
                    <w:p w14:paraId="66F011F3" w14:textId="77777777" w:rsidR="00882C66" w:rsidRPr="00882C66" w:rsidRDefault="00882C66" w:rsidP="00882C66">
                      <w:pPr>
                        <w:rPr>
                          <w:color w:val="auto"/>
                        </w:rPr>
                      </w:pPr>
                    </w:p>
                    <w:p w14:paraId="1C175E11" w14:textId="68FE75D3" w:rsidR="00882C66" w:rsidRPr="00882C66" w:rsidRDefault="00882C66">
                      <w:pPr>
                        <w:rPr>
                          <w:color w:val="auto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004"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72ED935E" wp14:editId="65734BD2">
                <wp:simplePos x="0" y="0"/>
                <wp:positionH relativeFrom="page">
                  <wp:posOffset>0</wp:posOffset>
                </wp:positionH>
                <wp:positionV relativeFrom="paragraph">
                  <wp:posOffset>-402590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46E39263" id="Rectangle 1" o:spid="_x0000_s1026" alt="&quot;&quot;" style="position:absolute;margin-left:0;margin-top:-31.7pt;width:221.75pt;height:11in;z-index:-251657210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561"/>
        <w:gridCol w:w="6547"/>
      </w:tblGrid>
      <w:tr w:rsidR="00CF2BE7" w:rsidRPr="00020BEB" w14:paraId="2466737B" w14:textId="77777777" w:rsidTr="00870997">
        <w:trPr>
          <w:trHeight w:val="3960"/>
        </w:trPr>
        <w:tc>
          <w:tcPr>
            <w:tcW w:w="3692" w:type="dxa"/>
            <w:vMerge w:val="restart"/>
          </w:tcPr>
          <w:sdt>
            <w:sdtPr>
              <w:id w:val="-1290266892"/>
              <w:placeholder>
                <w:docPart w:val="725AFAA525644BEA9C8DFAB9B17AD98E"/>
              </w:placeholder>
              <w15:appearance w15:val="hidden"/>
            </w:sdtPr>
            <w:sdtContent>
              <w:p w14:paraId="1E8623FE" w14:textId="5676D70B" w:rsidR="00CD1B0D" w:rsidRPr="00CD1B0D" w:rsidRDefault="00CD1B0D" w:rsidP="00CD1B0D">
                <w:pPr>
                  <w:pStyle w:val="Heading1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Contacts</w:t>
                </w:r>
              </w:p>
            </w:sdtContent>
          </w:sdt>
          <w:p w14:paraId="1B1F9068" w14:textId="77777777" w:rsidR="00CD1B0D" w:rsidRPr="00617B0E" w:rsidRDefault="00CD1B0D" w:rsidP="00CD1B0D"/>
          <w:p w14:paraId="24F3A40C" w14:textId="77777777" w:rsidR="00CD1B0D" w:rsidRDefault="00CD1B0D" w:rsidP="00CD1B0D">
            <w:pPr>
              <w:spacing w:line="276" w:lineRule="auto"/>
            </w:pPr>
            <w:r w:rsidRPr="00617B0E">
              <w:rPr>
                <w:b/>
                <w:bCs/>
              </w:rPr>
              <w:t>Phone No:</w:t>
            </w:r>
            <w:r>
              <w:t xml:space="preserve"> 7907459948</w:t>
            </w:r>
          </w:p>
          <w:p w14:paraId="31E93807" w14:textId="77777777" w:rsidR="00CD1B0D" w:rsidRDefault="00CD1B0D" w:rsidP="00CD1B0D">
            <w:pPr>
              <w:spacing w:line="276" w:lineRule="auto"/>
            </w:pPr>
          </w:p>
          <w:p w14:paraId="5B172BF3" w14:textId="77777777" w:rsidR="00CD1B0D" w:rsidRDefault="00CD1B0D" w:rsidP="00CD1B0D">
            <w:pPr>
              <w:spacing w:line="276" w:lineRule="auto"/>
            </w:pPr>
            <w:r w:rsidRPr="00617B0E">
              <w:rPr>
                <w:b/>
                <w:bCs/>
              </w:rPr>
              <w:t>Email:</w:t>
            </w:r>
            <w:r>
              <w:t xml:space="preserve"> </w:t>
            </w:r>
            <w:hyperlink r:id="rId11" w:history="1">
              <w:r w:rsidRPr="006133A5">
                <w:rPr>
                  <w:rStyle w:val="Hyperlink"/>
                </w:rPr>
                <w:t>anishabinu745@gmail.com</w:t>
              </w:r>
            </w:hyperlink>
          </w:p>
          <w:p w14:paraId="22FDE717" w14:textId="77777777" w:rsidR="00CD1B0D" w:rsidRDefault="00CD1B0D" w:rsidP="00CD1B0D">
            <w:pPr>
              <w:spacing w:line="276" w:lineRule="auto"/>
            </w:pPr>
          </w:p>
          <w:p w14:paraId="4F56E42C" w14:textId="2BB5380E" w:rsidR="00CD1B0D" w:rsidRDefault="00CD1B0D" w:rsidP="00CD1B0D">
            <w:r w:rsidRPr="00617B0E">
              <w:rPr>
                <w:b/>
                <w:bCs/>
              </w:rPr>
              <w:t>Place:</w:t>
            </w:r>
            <w:r>
              <w:t xml:space="preserve"> </w:t>
            </w:r>
            <w:proofErr w:type="spellStart"/>
            <w:r>
              <w:t>Attingal</w:t>
            </w:r>
            <w:proofErr w:type="spellEnd"/>
          </w:p>
          <w:p w14:paraId="5DB7F57B" w14:textId="77777777" w:rsidR="00CD1B0D" w:rsidRDefault="00CD1B0D" w:rsidP="00CD1B0D"/>
          <w:p w14:paraId="29BC3957" w14:textId="1A24E3CB" w:rsidR="00CD1B0D" w:rsidRPr="00617B0E" w:rsidRDefault="00CD1B0D" w:rsidP="00CD1B0D">
            <w:pPr>
              <w:rPr>
                <w:b/>
                <w:bCs/>
                <w:sz w:val="28"/>
                <w:szCs w:val="36"/>
              </w:rPr>
            </w:pPr>
          </w:p>
          <w:p w14:paraId="749EB9E0" w14:textId="77777777" w:rsidR="00882C66" w:rsidRPr="00882C66" w:rsidRDefault="00882C66" w:rsidP="00882C66"/>
          <w:p w14:paraId="3F5750FB" w14:textId="6B474F5B" w:rsidR="00CD1B0D" w:rsidRPr="00CD1B0D" w:rsidRDefault="00CD1B0D" w:rsidP="00CD1B0D">
            <w:pPr>
              <w:pStyle w:val="Heading1"/>
            </w:pPr>
          </w:p>
          <w:p w14:paraId="6581B8FF" w14:textId="019720B8" w:rsidR="00CD1B0D" w:rsidRPr="00EF0E02" w:rsidRDefault="00CD1B0D" w:rsidP="00CD1B0D"/>
        </w:tc>
        <w:tc>
          <w:tcPr>
            <w:tcW w:w="561" w:type="dxa"/>
            <w:vMerge w:val="restart"/>
          </w:tcPr>
          <w:p w14:paraId="3CA30759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547" w:type="dxa"/>
          </w:tcPr>
          <w:p w14:paraId="555DACB5" w14:textId="18600011" w:rsidR="34C479AF" w:rsidRDefault="00870997" w:rsidP="1461E2F6">
            <w:pPr>
              <w:pStyle w:val="Title"/>
            </w:pPr>
            <w:r>
              <w:t>ANISHA M</w:t>
            </w:r>
          </w:p>
          <w:p w14:paraId="05B7919F" w14:textId="713CD293" w:rsidR="00CF2BE7" w:rsidRPr="00E06CE9" w:rsidRDefault="00870997" w:rsidP="00E06CE9">
            <w:pPr>
              <w:pStyle w:val="Subtitle"/>
            </w:pPr>
            <w:r>
              <w:t>Accounts trainee</w:t>
            </w:r>
          </w:p>
          <w:p w14:paraId="6E5A2985" w14:textId="77777777" w:rsidR="00CF2BE7" w:rsidRPr="006C5F9F" w:rsidRDefault="00CF2BE7" w:rsidP="00B86C53"/>
          <w:p w14:paraId="2766D702" w14:textId="77777777" w:rsidR="00870997" w:rsidRPr="00870997" w:rsidRDefault="00870997" w:rsidP="00870997">
            <w:pPr>
              <w:jc w:val="both"/>
              <w:rPr>
                <w:sz w:val="22"/>
                <w:szCs w:val="28"/>
              </w:rPr>
            </w:pPr>
            <w:r w:rsidRPr="00870997">
              <w:rPr>
                <w:sz w:val="22"/>
                <w:szCs w:val="28"/>
              </w:rPr>
              <w:t>I am a highly motivated and detail-oriented MCom graduate with a strong foundation in finance and accounting. Currently, I am enhancing my skills in financial analysis through a Diploma in Indian and Foreign Accounting (DIFA) course. I am proficient in MS Word and Excel, and I am eager to leverage my knowledge and skills to drive business growth and success.</w:t>
            </w:r>
          </w:p>
          <w:p w14:paraId="2F53355B" w14:textId="77777777" w:rsidR="00870997" w:rsidRPr="00870997" w:rsidRDefault="00870997" w:rsidP="00870997">
            <w:pPr>
              <w:jc w:val="both"/>
              <w:rPr>
                <w:sz w:val="22"/>
                <w:szCs w:val="28"/>
              </w:rPr>
            </w:pPr>
          </w:p>
          <w:p w14:paraId="13F7CC54" w14:textId="47C64864" w:rsidR="00CF2BE7" w:rsidRPr="00EF0E02" w:rsidRDefault="00CF2BE7" w:rsidP="006C5F9F"/>
        </w:tc>
      </w:tr>
      <w:tr w:rsidR="00CF2BE7" w:rsidRPr="00020BEB" w14:paraId="42CE337C" w14:textId="77777777" w:rsidTr="00870997">
        <w:trPr>
          <w:trHeight w:val="90"/>
        </w:trPr>
        <w:tc>
          <w:tcPr>
            <w:tcW w:w="3692" w:type="dxa"/>
            <w:vMerge/>
          </w:tcPr>
          <w:p w14:paraId="0968FBAC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561" w:type="dxa"/>
            <w:vMerge/>
          </w:tcPr>
          <w:p w14:paraId="1B8B9BA0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547" w:type="dxa"/>
            <w:tcBorders>
              <w:bottom w:val="single" w:sz="4" w:space="0" w:color="000000" w:themeColor="text1"/>
            </w:tcBorders>
          </w:tcPr>
          <w:p w14:paraId="55DE0E0F" w14:textId="77777777" w:rsidR="00CF2BE7" w:rsidRPr="00AD590F" w:rsidRDefault="00CF2BE7" w:rsidP="00F46F61"/>
        </w:tc>
      </w:tr>
      <w:tr w:rsidR="00CF2BE7" w:rsidRPr="00020BEB" w14:paraId="437F4341" w14:textId="77777777" w:rsidTr="00870997">
        <w:trPr>
          <w:trHeight w:val="432"/>
        </w:trPr>
        <w:tc>
          <w:tcPr>
            <w:tcW w:w="3692" w:type="dxa"/>
            <w:vMerge w:val="restart"/>
          </w:tcPr>
          <w:p w14:paraId="52531387" w14:textId="77777777" w:rsidR="00356AB0" w:rsidRDefault="00356AB0" w:rsidP="00356AB0"/>
          <w:p w14:paraId="5821167B" w14:textId="77777777" w:rsidR="00356AB0" w:rsidRDefault="00356AB0" w:rsidP="00356AB0"/>
          <w:p w14:paraId="086850DE" w14:textId="77777777" w:rsidR="00CF2BE7" w:rsidRDefault="00CF2BE7" w:rsidP="00356AB0"/>
          <w:p w14:paraId="67B487C9" w14:textId="77777777" w:rsidR="00CF2BE7" w:rsidRDefault="00CF2BE7" w:rsidP="00356AB0">
            <w:pPr>
              <w:rPr>
                <w:lang w:val="it-IT"/>
              </w:rPr>
            </w:pPr>
          </w:p>
          <w:p w14:paraId="13CA0EF3" w14:textId="77777777" w:rsidR="00356AB0" w:rsidRDefault="00356AB0" w:rsidP="00356AB0">
            <w:pPr>
              <w:rPr>
                <w:lang w:val="it-IT"/>
              </w:rPr>
            </w:pPr>
          </w:p>
          <w:p w14:paraId="49AC4D74" w14:textId="77777777" w:rsidR="00CF2BE7" w:rsidRDefault="00CF2BE7" w:rsidP="00356AB0">
            <w:pPr>
              <w:rPr>
                <w:lang w:val="it-IT"/>
              </w:rPr>
            </w:pPr>
          </w:p>
          <w:p w14:paraId="7224386C" w14:textId="5CFC5EE0" w:rsidR="00CF2BE7" w:rsidRDefault="00CF2BE7" w:rsidP="006C5F9F">
            <w:pPr>
              <w:pStyle w:val="Heading1"/>
            </w:pPr>
          </w:p>
          <w:p w14:paraId="6774A01D" w14:textId="6C4C62D0" w:rsidR="00882C66" w:rsidRPr="00870997" w:rsidRDefault="00882C66" w:rsidP="00882C66">
            <w:pPr>
              <w:pStyle w:val="Heading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sKILLS</w:t>
            </w:r>
          </w:p>
          <w:p w14:paraId="54B5F8C6" w14:textId="77777777" w:rsidR="00882C66" w:rsidRPr="00882C66" w:rsidRDefault="00882C66" w:rsidP="00882C66"/>
          <w:p w14:paraId="67EBEBA4" w14:textId="77777777" w:rsidR="00882C66" w:rsidRDefault="00882C66" w:rsidP="00882C66">
            <w:pPr>
              <w:rPr>
                <w:b/>
                <w:caps/>
                <w:sz w:val="22"/>
                <w:szCs w:val="28"/>
              </w:rPr>
            </w:pPr>
            <w:r w:rsidRPr="00D60F04">
              <w:rPr>
                <w:b/>
                <w:caps/>
                <w:sz w:val="22"/>
                <w:szCs w:val="28"/>
              </w:rPr>
              <w:t>Technical</w:t>
            </w:r>
            <w:r>
              <w:rPr>
                <w:b/>
                <w:caps/>
                <w:sz w:val="22"/>
                <w:szCs w:val="28"/>
              </w:rPr>
              <w:t xml:space="preserve"> SKILL</w:t>
            </w:r>
          </w:p>
          <w:p w14:paraId="60BBE0DF" w14:textId="77777777" w:rsidR="00882C66" w:rsidRPr="00D60F04" w:rsidRDefault="00882C66" w:rsidP="00882C66">
            <w:pPr>
              <w:rPr>
                <w:b/>
                <w:caps/>
                <w:sz w:val="22"/>
                <w:szCs w:val="28"/>
              </w:rPr>
            </w:pPr>
          </w:p>
          <w:p w14:paraId="22AEB33D" w14:textId="77777777" w:rsidR="00882C66" w:rsidRPr="00882C66" w:rsidRDefault="00882C66" w:rsidP="00882C66">
            <w:pPr>
              <w:pStyle w:val="ListParagraph"/>
              <w:numPr>
                <w:ilvl w:val="0"/>
                <w:numId w:val="12"/>
              </w:numPr>
              <w:rPr>
                <w:bCs/>
                <w:caps/>
                <w:color w:val="auto"/>
                <w:sz w:val="22"/>
                <w:szCs w:val="28"/>
              </w:rPr>
            </w:pPr>
            <w:r w:rsidRPr="00882C66">
              <w:rPr>
                <w:bCs/>
                <w:color w:val="auto"/>
                <w:sz w:val="22"/>
                <w:szCs w:val="28"/>
              </w:rPr>
              <w:t>Tally</w:t>
            </w:r>
          </w:p>
          <w:p w14:paraId="231EF80A" w14:textId="77777777" w:rsidR="00882C66" w:rsidRPr="00882C66" w:rsidRDefault="00882C66" w:rsidP="00882C66">
            <w:pPr>
              <w:pStyle w:val="ListParagraph"/>
              <w:numPr>
                <w:ilvl w:val="0"/>
                <w:numId w:val="12"/>
              </w:numPr>
              <w:rPr>
                <w:bCs/>
                <w:caps/>
                <w:color w:val="auto"/>
                <w:sz w:val="22"/>
                <w:szCs w:val="28"/>
              </w:rPr>
            </w:pPr>
            <w:r w:rsidRPr="00882C66">
              <w:rPr>
                <w:bCs/>
                <w:color w:val="auto"/>
                <w:sz w:val="22"/>
                <w:szCs w:val="28"/>
              </w:rPr>
              <w:t>MS Word</w:t>
            </w:r>
          </w:p>
          <w:p w14:paraId="761E590B" w14:textId="77777777" w:rsidR="00882C66" w:rsidRPr="00882C66" w:rsidRDefault="00882C66" w:rsidP="00882C66">
            <w:pPr>
              <w:pStyle w:val="ListParagraph"/>
              <w:numPr>
                <w:ilvl w:val="0"/>
                <w:numId w:val="12"/>
              </w:numPr>
              <w:rPr>
                <w:bCs/>
                <w:caps/>
                <w:color w:val="auto"/>
                <w:sz w:val="22"/>
                <w:szCs w:val="28"/>
              </w:rPr>
            </w:pPr>
            <w:r w:rsidRPr="00882C66">
              <w:rPr>
                <w:bCs/>
                <w:caps/>
                <w:color w:val="auto"/>
                <w:sz w:val="22"/>
                <w:szCs w:val="28"/>
              </w:rPr>
              <w:t>Ms E</w:t>
            </w:r>
            <w:r w:rsidRPr="00882C66">
              <w:rPr>
                <w:bCs/>
                <w:color w:val="auto"/>
                <w:sz w:val="22"/>
                <w:szCs w:val="28"/>
              </w:rPr>
              <w:t>xcel</w:t>
            </w:r>
          </w:p>
          <w:p w14:paraId="054AEACB" w14:textId="77777777" w:rsidR="00882C66" w:rsidRDefault="00882C66" w:rsidP="00882C66">
            <w:pPr>
              <w:pStyle w:val="ListParagraph"/>
              <w:rPr>
                <w:bCs/>
              </w:rPr>
            </w:pPr>
          </w:p>
          <w:p w14:paraId="261E2186" w14:textId="77777777" w:rsidR="00882C66" w:rsidRDefault="00882C66" w:rsidP="00882C66">
            <w:pPr>
              <w:rPr>
                <w:b/>
                <w:caps/>
              </w:rPr>
            </w:pPr>
            <w:r w:rsidRPr="00D60F04">
              <w:rPr>
                <w:b/>
                <w:caps/>
              </w:rPr>
              <w:t>Soft Skill</w:t>
            </w:r>
          </w:p>
          <w:p w14:paraId="6CF8D8DC" w14:textId="77777777" w:rsidR="00882C66" w:rsidRDefault="00882C66" w:rsidP="00882C66">
            <w:pPr>
              <w:rPr>
                <w:b/>
                <w:caps/>
              </w:rPr>
            </w:pPr>
          </w:p>
          <w:p w14:paraId="21A45F31" w14:textId="77777777" w:rsidR="00882C66" w:rsidRPr="00D60F04" w:rsidRDefault="00882C66" w:rsidP="00882C66">
            <w:pPr>
              <w:pStyle w:val="ListParagraph"/>
              <w:numPr>
                <w:ilvl w:val="0"/>
                <w:numId w:val="13"/>
              </w:numPr>
              <w:rPr>
                <w:b/>
                <w:caps/>
              </w:rPr>
            </w:pPr>
            <w:r>
              <w:rPr>
                <w:bCs/>
                <w:caps/>
              </w:rPr>
              <w:t>c</w:t>
            </w:r>
            <w:r>
              <w:rPr>
                <w:bCs/>
              </w:rPr>
              <w:t>ommunication</w:t>
            </w:r>
          </w:p>
          <w:p w14:paraId="39E4AA9A" w14:textId="77777777" w:rsidR="00882C66" w:rsidRPr="004371E1" w:rsidRDefault="00882C66" w:rsidP="004371E1">
            <w:pPr>
              <w:pStyle w:val="ListParagraph"/>
              <w:numPr>
                <w:ilvl w:val="0"/>
                <w:numId w:val="13"/>
              </w:numPr>
              <w:rPr>
                <w:b/>
                <w:caps/>
              </w:rPr>
            </w:pPr>
            <w:r w:rsidRPr="004371E1">
              <w:rPr>
                <w:bCs/>
              </w:rPr>
              <w:t>Time management</w:t>
            </w:r>
          </w:p>
          <w:p w14:paraId="14719A95" w14:textId="77777777" w:rsidR="00882C66" w:rsidRPr="00D60F04" w:rsidRDefault="00882C66" w:rsidP="00882C66">
            <w:pPr>
              <w:pStyle w:val="ListParagraph"/>
              <w:numPr>
                <w:ilvl w:val="0"/>
                <w:numId w:val="13"/>
              </w:numPr>
              <w:rPr>
                <w:b/>
                <w:caps/>
              </w:rPr>
            </w:pPr>
            <w:r>
              <w:rPr>
                <w:bCs/>
              </w:rPr>
              <w:t>F</w:t>
            </w:r>
            <w:r w:rsidRPr="00D60F04">
              <w:rPr>
                <w:bCs/>
              </w:rPr>
              <w:t xml:space="preserve">inancial and </w:t>
            </w:r>
            <w:r>
              <w:rPr>
                <w:bCs/>
              </w:rPr>
              <w:t>A</w:t>
            </w:r>
            <w:r w:rsidRPr="00D60F04">
              <w:rPr>
                <w:bCs/>
              </w:rPr>
              <w:t>nalytical skill</w:t>
            </w:r>
          </w:p>
          <w:p w14:paraId="6544084A" w14:textId="77777777" w:rsidR="00882C66" w:rsidRPr="006A532D" w:rsidRDefault="00882C66" w:rsidP="00882C66">
            <w:pPr>
              <w:pStyle w:val="ListParagraph"/>
              <w:numPr>
                <w:ilvl w:val="0"/>
                <w:numId w:val="13"/>
              </w:numPr>
              <w:rPr>
                <w:b/>
                <w:caps/>
              </w:rPr>
            </w:pPr>
            <w:r>
              <w:rPr>
                <w:bCs/>
              </w:rPr>
              <w:t>L</w:t>
            </w:r>
            <w:r w:rsidRPr="00D60F04">
              <w:rPr>
                <w:bCs/>
              </w:rPr>
              <w:t>eadership</w:t>
            </w:r>
          </w:p>
          <w:p w14:paraId="7DFEE7A1" w14:textId="77777777" w:rsidR="00882C66" w:rsidRPr="00D60F04" w:rsidRDefault="00882C66" w:rsidP="00882C66">
            <w:pPr>
              <w:pStyle w:val="ListParagraph"/>
              <w:numPr>
                <w:ilvl w:val="0"/>
                <w:numId w:val="13"/>
              </w:numPr>
              <w:rPr>
                <w:b/>
                <w:caps/>
              </w:rPr>
            </w:pPr>
            <w:r>
              <w:rPr>
                <w:bCs/>
              </w:rPr>
              <w:t>Team Work</w:t>
            </w:r>
          </w:p>
          <w:p w14:paraId="37090925" w14:textId="77777777" w:rsidR="00882C66" w:rsidRDefault="00882C66" w:rsidP="00882C66">
            <w:pPr>
              <w:pStyle w:val="ListParagraph"/>
              <w:rPr>
                <w:bCs/>
              </w:rPr>
            </w:pPr>
          </w:p>
          <w:p w14:paraId="70B09B71" w14:textId="77777777" w:rsidR="00882C66" w:rsidRDefault="00882C66" w:rsidP="00882C66">
            <w:pPr>
              <w:pStyle w:val="ListParagraph"/>
              <w:rPr>
                <w:bCs/>
              </w:rPr>
            </w:pPr>
          </w:p>
          <w:p w14:paraId="4248376F" w14:textId="29F84D39" w:rsidR="00882C66" w:rsidRPr="00882C66" w:rsidRDefault="00882C66" w:rsidP="00882C66">
            <w:pPr>
              <w:rPr>
                <w:b/>
                <w:caps/>
                <w:sz w:val="32"/>
                <w:szCs w:val="32"/>
              </w:rPr>
            </w:pPr>
            <w:r w:rsidRPr="00882C66">
              <w:rPr>
                <w:b/>
                <w:caps/>
                <w:sz w:val="32"/>
                <w:szCs w:val="32"/>
              </w:rPr>
              <w:t>l</w:t>
            </w:r>
            <w:r w:rsidRPr="00882C66">
              <w:rPr>
                <w:b/>
                <w:caps/>
                <w:sz w:val="32"/>
                <w:szCs w:val="32"/>
              </w:rPr>
              <w:t>ANGUAGE</w:t>
            </w:r>
          </w:p>
          <w:p w14:paraId="6783810D" w14:textId="77777777" w:rsidR="00882C66" w:rsidRDefault="00882C66" w:rsidP="00882C66">
            <w:pPr>
              <w:rPr>
                <w:b/>
                <w:caps/>
                <w:sz w:val="28"/>
                <w:szCs w:val="36"/>
              </w:rPr>
            </w:pPr>
          </w:p>
          <w:p w14:paraId="3AFAC6DC" w14:textId="77777777" w:rsidR="00882C66" w:rsidRPr="00FF6858" w:rsidRDefault="00882C66" w:rsidP="00882C66">
            <w:pPr>
              <w:spacing w:line="360" w:lineRule="auto"/>
              <w:rPr>
                <w:bCs/>
                <w:caps/>
              </w:rPr>
            </w:pPr>
            <w:r>
              <w:rPr>
                <w:bCs/>
                <w:caps/>
              </w:rPr>
              <w:t xml:space="preserve">          </w:t>
            </w:r>
            <w:r w:rsidRPr="00FF6858">
              <w:rPr>
                <w:bCs/>
                <w:caps/>
              </w:rPr>
              <w:t>E</w:t>
            </w:r>
            <w:r w:rsidRPr="00FF6858">
              <w:rPr>
                <w:bCs/>
              </w:rPr>
              <w:t>nglish</w:t>
            </w:r>
          </w:p>
          <w:p w14:paraId="41ABB86B" w14:textId="77777777" w:rsidR="00882C66" w:rsidRDefault="00882C66" w:rsidP="00882C66">
            <w:pPr>
              <w:rPr>
                <w:bCs/>
              </w:rPr>
            </w:pPr>
            <w:r>
              <w:rPr>
                <w:bCs/>
                <w:caps/>
              </w:rPr>
              <w:t xml:space="preserve">          </w:t>
            </w:r>
            <w:r w:rsidRPr="00D60F04">
              <w:rPr>
                <w:bCs/>
                <w:caps/>
              </w:rPr>
              <w:t>M</w:t>
            </w:r>
            <w:r w:rsidRPr="00D60F04">
              <w:rPr>
                <w:bCs/>
              </w:rPr>
              <w:t>alayalam</w:t>
            </w:r>
          </w:p>
          <w:p w14:paraId="73CEBA2F" w14:textId="77777777" w:rsidR="00882C66" w:rsidRDefault="00882C66" w:rsidP="00882C66">
            <w:pPr>
              <w:rPr>
                <w:bCs/>
              </w:rPr>
            </w:pPr>
          </w:p>
          <w:p w14:paraId="4E0CA4D5" w14:textId="4977B7FA" w:rsidR="00CF2BE7" w:rsidRPr="00CF2BE7" w:rsidRDefault="00CF2BE7" w:rsidP="00882C66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561" w:type="dxa"/>
            <w:vMerge/>
          </w:tcPr>
          <w:p w14:paraId="561C65F4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547" w:type="dxa"/>
            <w:tcBorders>
              <w:top w:val="single" w:sz="4" w:space="0" w:color="000000" w:themeColor="text1"/>
            </w:tcBorders>
          </w:tcPr>
          <w:p w14:paraId="1A803508" w14:textId="77777777" w:rsidR="00CF2BE7" w:rsidRPr="00CA07A7" w:rsidRDefault="00CF2BE7" w:rsidP="00F46F61"/>
        </w:tc>
      </w:tr>
      <w:tr w:rsidR="00CF2BE7" w:rsidRPr="00020BEB" w14:paraId="204D25DA" w14:textId="77777777" w:rsidTr="00870997">
        <w:trPr>
          <w:trHeight w:val="3197"/>
        </w:trPr>
        <w:tc>
          <w:tcPr>
            <w:tcW w:w="3692" w:type="dxa"/>
            <w:vMerge/>
          </w:tcPr>
          <w:p w14:paraId="0443FC2B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561" w:type="dxa"/>
            <w:vMerge/>
          </w:tcPr>
          <w:p w14:paraId="3F2DB225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547" w:type="dxa"/>
          </w:tcPr>
          <w:p w14:paraId="57181BF1" w14:textId="5B8B7C13" w:rsidR="00CF2BE7" w:rsidRPr="00870997" w:rsidRDefault="00870997" w:rsidP="006C5F9F">
            <w:pPr>
              <w:pStyle w:val="Heading1"/>
              <w:rPr>
                <w:sz w:val="32"/>
                <w:szCs w:val="32"/>
              </w:rPr>
            </w:pPr>
            <w:r w:rsidRPr="00870997">
              <w:rPr>
                <w:sz w:val="32"/>
                <w:szCs w:val="32"/>
              </w:rPr>
              <w:t>iNTERNSHIP</w:t>
            </w:r>
          </w:p>
          <w:p w14:paraId="52F4D8F9" w14:textId="77777777" w:rsidR="00CF2BE7" w:rsidRDefault="00CF2BE7" w:rsidP="00CF2BE7"/>
          <w:p w14:paraId="3F809B05" w14:textId="77777777" w:rsidR="00870997" w:rsidRPr="00AA2A75" w:rsidRDefault="00870997" w:rsidP="00870997">
            <w:pPr>
              <w:rPr>
                <w:b/>
                <w:bCs/>
                <w:sz w:val="22"/>
                <w:szCs w:val="28"/>
              </w:rPr>
            </w:pPr>
            <w:r w:rsidRPr="00AA2A75">
              <w:rPr>
                <w:b/>
                <w:bCs/>
                <w:sz w:val="22"/>
                <w:szCs w:val="28"/>
              </w:rPr>
              <w:t xml:space="preserve">Kerala State Co-operative Bank, Pangode </w:t>
            </w:r>
          </w:p>
          <w:p w14:paraId="43C7DEEA" w14:textId="77777777" w:rsidR="00870997" w:rsidRDefault="00870997" w:rsidP="00870997">
            <w:r w:rsidRPr="00617B0E">
              <w:t>23/04/2023 to 23/05/2023</w:t>
            </w:r>
          </w:p>
          <w:p w14:paraId="65BF9783" w14:textId="77777777" w:rsidR="00870997" w:rsidRPr="00617B0E" w:rsidRDefault="00870997" w:rsidP="00870997">
            <w:pPr>
              <w:rPr>
                <w:b/>
                <w:bCs/>
              </w:rPr>
            </w:pPr>
          </w:p>
          <w:p w14:paraId="02247AFF" w14:textId="77777777" w:rsidR="00870997" w:rsidRDefault="00870997" w:rsidP="00870997"/>
          <w:p w14:paraId="55B8ED83" w14:textId="48AA006B" w:rsidR="00870997" w:rsidRPr="00870997" w:rsidRDefault="00870997" w:rsidP="00870997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22"/>
                <w:szCs w:val="28"/>
              </w:rPr>
            </w:pPr>
            <w:r w:rsidRPr="00870997">
              <w:rPr>
                <w:color w:val="auto"/>
                <w:sz w:val="22"/>
                <w:szCs w:val="28"/>
              </w:rPr>
              <w:t>Assisted in daily banking operations, including account opening and closing</w:t>
            </w:r>
          </w:p>
          <w:p w14:paraId="327C8F09" w14:textId="4667FCD4" w:rsidR="00870997" w:rsidRPr="00870997" w:rsidRDefault="00870997" w:rsidP="00870997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22"/>
                <w:szCs w:val="28"/>
              </w:rPr>
            </w:pPr>
            <w:r w:rsidRPr="00870997">
              <w:rPr>
                <w:color w:val="auto"/>
                <w:sz w:val="22"/>
                <w:szCs w:val="28"/>
              </w:rPr>
              <w:t>Observed and learned about various banking products and services</w:t>
            </w:r>
          </w:p>
          <w:p w14:paraId="6F881AF1" w14:textId="5F9D7386" w:rsidR="00870997" w:rsidRPr="00870997" w:rsidRDefault="00870997" w:rsidP="00870997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22"/>
                <w:szCs w:val="28"/>
              </w:rPr>
            </w:pPr>
            <w:r w:rsidRPr="00870997">
              <w:rPr>
                <w:color w:val="auto"/>
                <w:sz w:val="22"/>
                <w:szCs w:val="28"/>
              </w:rPr>
              <w:t>Assisted in customer service and responded to customer inquiries</w:t>
            </w:r>
          </w:p>
          <w:p w14:paraId="537E851D" w14:textId="768B7EC3" w:rsidR="00870997" w:rsidRPr="00870997" w:rsidRDefault="00870997" w:rsidP="00870997">
            <w:pPr>
              <w:pStyle w:val="ListParagraph"/>
              <w:numPr>
                <w:ilvl w:val="0"/>
                <w:numId w:val="10"/>
              </w:numPr>
              <w:rPr>
                <w:color w:val="auto"/>
                <w:sz w:val="22"/>
                <w:szCs w:val="28"/>
              </w:rPr>
            </w:pPr>
            <w:r w:rsidRPr="00870997">
              <w:rPr>
                <w:color w:val="auto"/>
                <w:sz w:val="22"/>
                <w:szCs w:val="28"/>
              </w:rPr>
              <w:t>Gained knowledge of banking software and systems</w:t>
            </w:r>
          </w:p>
          <w:p w14:paraId="1029FE88" w14:textId="77777777" w:rsidR="00CF2BE7" w:rsidRPr="005E1EA6" w:rsidRDefault="00870997" w:rsidP="00870997">
            <w:pPr>
              <w:pStyle w:val="ListParagraph"/>
              <w:numPr>
                <w:ilvl w:val="0"/>
                <w:numId w:val="10"/>
              </w:numPr>
            </w:pPr>
            <w:r w:rsidRPr="00870997">
              <w:rPr>
                <w:color w:val="auto"/>
                <w:sz w:val="22"/>
                <w:szCs w:val="28"/>
              </w:rPr>
              <w:t>Developed teamwork and communication skills in a fast-paced banking environment</w:t>
            </w:r>
          </w:p>
          <w:p w14:paraId="164CEDD8" w14:textId="013F8F1B" w:rsidR="005E1EA6" w:rsidRPr="00CF2BE7" w:rsidRDefault="005E1EA6" w:rsidP="005E1EA6">
            <w:pPr>
              <w:pStyle w:val="ListParagraph"/>
              <w:ind w:left="780"/>
            </w:pPr>
          </w:p>
        </w:tc>
      </w:tr>
      <w:tr w:rsidR="00CF2BE7" w:rsidRPr="00020BEB" w14:paraId="2ECFAC83" w14:textId="77777777" w:rsidTr="00870997">
        <w:trPr>
          <w:trHeight w:val="512"/>
        </w:trPr>
        <w:tc>
          <w:tcPr>
            <w:tcW w:w="3692" w:type="dxa"/>
            <w:vMerge/>
          </w:tcPr>
          <w:p w14:paraId="7C77CF5F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561" w:type="dxa"/>
            <w:vMerge/>
          </w:tcPr>
          <w:p w14:paraId="1B5B727D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547" w:type="dxa"/>
          </w:tcPr>
          <w:p w14:paraId="7FC5BAAE" w14:textId="428037BE" w:rsidR="00CF2BE7" w:rsidRPr="005E1EA6" w:rsidRDefault="005E1EA6" w:rsidP="00CF2BE7">
            <w:pPr>
              <w:pStyle w:val="Heading1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1318" behindDoc="0" locked="0" layoutInCell="1" allowOverlap="1" wp14:anchorId="4BE73D01" wp14:editId="380954D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53975</wp:posOffset>
                      </wp:positionV>
                      <wp:extent cx="4130040" cy="38100"/>
                      <wp:effectExtent l="0" t="0" r="22860" b="19050"/>
                      <wp:wrapNone/>
                      <wp:docPr id="966185557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004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4AA98A" id="Straight Connector 4" o:spid="_x0000_s1026" style="position:absolute;z-index:251661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4.25pt" to="325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F97B2E6" w14:textId="42CC6FCF" w:rsidR="00CD1B0D" w:rsidRDefault="00CD1B0D" w:rsidP="00CD1B0D">
            <w:pPr>
              <w:pStyle w:val="Heading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AWARDS AND ACHIEVEMENTS</w:t>
            </w:r>
          </w:p>
          <w:p w14:paraId="688E52F7" w14:textId="1CB79635" w:rsidR="00CD1B0D" w:rsidRPr="00CD1B0D" w:rsidRDefault="00CD1B0D" w:rsidP="00CD1B0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8"/>
                <w:lang w:val="en-IN"/>
              </w:rPr>
            </w:pPr>
            <w:r w:rsidRPr="00CD1B0D">
              <w:rPr>
                <w:sz w:val="22"/>
                <w:szCs w:val="28"/>
                <w:lang w:val="en-IN"/>
              </w:rPr>
              <w:t>Recognized for excellent customer service during the internship.</w:t>
            </w:r>
          </w:p>
          <w:p w14:paraId="3711AC97" w14:textId="419A4BCA" w:rsidR="00CD1B0D" w:rsidRPr="00CD1B0D" w:rsidRDefault="00CD1B0D" w:rsidP="00CD1B0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8"/>
                <w:lang w:val="en-IN"/>
              </w:rPr>
            </w:pPr>
            <w:r w:rsidRPr="00CD1B0D">
              <w:rPr>
                <w:sz w:val="22"/>
                <w:szCs w:val="28"/>
                <w:lang w:val="en-IN"/>
              </w:rPr>
              <w:t>Commended for effective teamwork in daily banking operations.</w:t>
            </w:r>
          </w:p>
          <w:p w14:paraId="3C16F50C" w14:textId="0F1CDF6E" w:rsidR="00CD1B0D" w:rsidRPr="00CD1B0D" w:rsidRDefault="00CD1B0D" w:rsidP="00CD1B0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8"/>
                <w:lang w:val="en-IN"/>
              </w:rPr>
            </w:pPr>
            <w:r w:rsidRPr="00CD1B0D">
              <w:rPr>
                <w:sz w:val="22"/>
                <w:szCs w:val="28"/>
                <w:lang w:val="en-IN"/>
              </w:rPr>
              <w:t>Gained hands-on experience with banking software and systems.</w:t>
            </w:r>
          </w:p>
          <w:p w14:paraId="30C08EBD" w14:textId="3A276565" w:rsidR="00CD1B0D" w:rsidRPr="00CD1B0D" w:rsidRDefault="00CD1B0D" w:rsidP="00CD1B0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8"/>
              </w:rPr>
            </w:pPr>
            <w:r w:rsidRPr="00CD1B0D">
              <w:rPr>
                <w:sz w:val="22"/>
                <w:szCs w:val="28"/>
                <w:lang w:val="en-IN"/>
              </w:rPr>
              <w:t>Successfully completed the internship with a certificate of appreciation.</w:t>
            </w:r>
          </w:p>
          <w:p w14:paraId="2FF00B66" w14:textId="77777777" w:rsidR="00CD1B0D" w:rsidRPr="00CD1B0D" w:rsidRDefault="00CD1B0D" w:rsidP="00CD1B0D">
            <w:pPr>
              <w:rPr>
                <w:sz w:val="22"/>
                <w:szCs w:val="28"/>
              </w:rPr>
            </w:pPr>
          </w:p>
          <w:p w14:paraId="1E43EC5F" w14:textId="77777777" w:rsidR="00CD1B0D" w:rsidRPr="00CD1B0D" w:rsidRDefault="00CD1B0D" w:rsidP="00CD1B0D"/>
        </w:tc>
      </w:tr>
    </w:tbl>
    <w:p w14:paraId="63208DD2" w14:textId="77777777" w:rsidR="00871DB8" w:rsidRPr="00020BEB" w:rsidRDefault="00871DB8" w:rsidP="00016465">
      <w:pPr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6B9CF" w14:textId="77777777" w:rsidR="00A87BAA" w:rsidRDefault="00A87BAA" w:rsidP="00AA35A8">
      <w:pPr>
        <w:spacing w:line="240" w:lineRule="auto"/>
      </w:pPr>
      <w:r>
        <w:separator/>
      </w:r>
    </w:p>
  </w:endnote>
  <w:endnote w:type="continuationSeparator" w:id="0">
    <w:p w14:paraId="4E6D85DC" w14:textId="77777777" w:rsidR="00A87BAA" w:rsidRDefault="00A87BAA" w:rsidP="00AA35A8">
      <w:pPr>
        <w:spacing w:line="240" w:lineRule="auto"/>
      </w:pPr>
      <w:r>
        <w:continuationSeparator/>
      </w:r>
    </w:p>
  </w:endnote>
  <w:endnote w:type="continuationNotice" w:id="1">
    <w:p w14:paraId="739E7204" w14:textId="77777777" w:rsidR="00A87BAA" w:rsidRDefault="00A87BA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DBFC1" w14:textId="77777777" w:rsidR="00A87BAA" w:rsidRDefault="00A87BAA" w:rsidP="00AA35A8">
      <w:pPr>
        <w:spacing w:line="240" w:lineRule="auto"/>
      </w:pPr>
      <w:r>
        <w:separator/>
      </w:r>
    </w:p>
  </w:footnote>
  <w:footnote w:type="continuationSeparator" w:id="0">
    <w:p w14:paraId="293548C4" w14:textId="77777777" w:rsidR="00A87BAA" w:rsidRDefault="00A87BAA" w:rsidP="00AA35A8">
      <w:pPr>
        <w:spacing w:line="240" w:lineRule="auto"/>
      </w:pPr>
      <w:r>
        <w:continuationSeparator/>
      </w:r>
    </w:p>
  </w:footnote>
  <w:footnote w:type="continuationNotice" w:id="1">
    <w:p w14:paraId="227A86FA" w14:textId="77777777" w:rsidR="00A87BAA" w:rsidRDefault="00A87BA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4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45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F501D"/>
    <w:multiLevelType w:val="hybridMultilevel"/>
    <w:tmpl w:val="433A9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6761"/>
    <w:multiLevelType w:val="hybridMultilevel"/>
    <w:tmpl w:val="A7A27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36AA0"/>
    <w:multiLevelType w:val="hybridMultilevel"/>
    <w:tmpl w:val="EAD20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A57B9"/>
    <w:multiLevelType w:val="hybridMultilevel"/>
    <w:tmpl w:val="4F10A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43BCF"/>
    <w:multiLevelType w:val="hybridMultilevel"/>
    <w:tmpl w:val="D3781D0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3"/>
  </w:num>
  <w:num w:numId="2" w16cid:durableId="1806507031">
    <w:abstractNumId w:val="12"/>
  </w:num>
  <w:num w:numId="3" w16cid:durableId="1774394388">
    <w:abstractNumId w:val="6"/>
  </w:num>
  <w:num w:numId="4" w16cid:durableId="2058429382">
    <w:abstractNumId w:val="7"/>
  </w:num>
  <w:num w:numId="5" w16cid:durableId="537013467">
    <w:abstractNumId w:val="5"/>
  </w:num>
  <w:num w:numId="6" w16cid:durableId="1832286735">
    <w:abstractNumId w:val="8"/>
  </w:num>
  <w:num w:numId="7" w16cid:durableId="909921174">
    <w:abstractNumId w:val="0"/>
  </w:num>
  <w:num w:numId="8" w16cid:durableId="1533300515">
    <w:abstractNumId w:val="11"/>
  </w:num>
  <w:num w:numId="9" w16cid:durableId="851601898">
    <w:abstractNumId w:val="2"/>
  </w:num>
  <w:num w:numId="10" w16cid:durableId="107051412">
    <w:abstractNumId w:val="10"/>
  </w:num>
  <w:num w:numId="11" w16cid:durableId="992804900">
    <w:abstractNumId w:val="1"/>
  </w:num>
  <w:num w:numId="12" w16cid:durableId="268507603">
    <w:abstractNumId w:val="9"/>
  </w:num>
  <w:num w:numId="13" w16cid:durableId="1023674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97"/>
    <w:rsid w:val="0000752A"/>
    <w:rsid w:val="000108D2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B160B"/>
    <w:rsid w:val="001E267E"/>
    <w:rsid w:val="00203213"/>
    <w:rsid w:val="002236D5"/>
    <w:rsid w:val="0023757B"/>
    <w:rsid w:val="00243756"/>
    <w:rsid w:val="00253CBD"/>
    <w:rsid w:val="0027193E"/>
    <w:rsid w:val="002A7891"/>
    <w:rsid w:val="002C4E0C"/>
    <w:rsid w:val="002D0D30"/>
    <w:rsid w:val="002D178C"/>
    <w:rsid w:val="002E7306"/>
    <w:rsid w:val="00331DCE"/>
    <w:rsid w:val="00334FEA"/>
    <w:rsid w:val="00343C48"/>
    <w:rsid w:val="003514CA"/>
    <w:rsid w:val="00352A17"/>
    <w:rsid w:val="00356AB0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5627"/>
    <w:rsid w:val="00427300"/>
    <w:rsid w:val="004371E1"/>
    <w:rsid w:val="00453A7B"/>
    <w:rsid w:val="00457ADE"/>
    <w:rsid w:val="00462350"/>
    <w:rsid w:val="00463060"/>
    <w:rsid w:val="00464B92"/>
    <w:rsid w:val="00470744"/>
    <w:rsid w:val="00476CD2"/>
    <w:rsid w:val="004936B2"/>
    <w:rsid w:val="004A28EA"/>
    <w:rsid w:val="004D5532"/>
    <w:rsid w:val="005138CD"/>
    <w:rsid w:val="00524297"/>
    <w:rsid w:val="005273AD"/>
    <w:rsid w:val="00537559"/>
    <w:rsid w:val="00552CAA"/>
    <w:rsid w:val="00572E23"/>
    <w:rsid w:val="00580FD9"/>
    <w:rsid w:val="00583F2A"/>
    <w:rsid w:val="005C70CA"/>
    <w:rsid w:val="005D0563"/>
    <w:rsid w:val="005E1EA6"/>
    <w:rsid w:val="00607A35"/>
    <w:rsid w:val="00626B3C"/>
    <w:rsid w:val="00660FBB"/>
    <w:rsid w:val="00661692"/>
    <w:rsid w:val="0069541B"/>
    <w:rsid w:val="006A1E18"/>
    <w:rsid w:val="006A37C0"/>
    <w:rsid w:val="006C5F9F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E3DA2"/>
    <w:rsid w:val="00800960"/>
    <w:rsid w:val="00831977"/>
    <w:rsid w:val="008362F3"/>
    <w:rsid w:val="008377D9"/>
    <w:rsid w:val="00850571"/>
    <w:rsid w:val="008506D1"/>
    <w:rsid w:val="00857F29"/>
    <w:rsid w:val="00870997"/>
    <w:rsid w:val="00871DB8"/>
    <w:rsid w:val="00882C66"/>
    <w:rsid w:val="00887D5D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33EF6"/>
    <w:rsid w:val="009529EB"/>
    <w:rsid w:val="00973FF7"/>
    <w:rsid w:val="00975E79"/>
    <w:rsid w:val="009805B1"/>
    <w:rsid w:val="009B4B3C"/>
    <w:rsid w:val="009B55A3"/>
    <w:rsid w:val="009D1674"/>
    <w:rsid w:val="009D646A"/>
    <w:rsid w:val="00A633B0"/>
    <w:rsid w:val="00A82BE7"/>
    <w:rsid w:val="00A87BAA"/>
    <w:rsid w:val="00A90A97"/>
    <w:rsid w:val="00AA1166"/>
    <w:rsid w:val="00AA2A75"/>
    <w:rsid w:val="00AA35A8"/>
    <w:rsid w:val="00AB0853"/>
    <w:rsid w:val="00AD590F"/>
    <w:rsid w:val="00AE562D"/>
    <w:rsid w:val="00B017E5"/>
    <w:rsid w:val="00B03459"/>
    <w:rsid w:val="00B04123"/>
    <w:rsid w:val="00B06922"/>
    <w:rsid w:val="00B20F64"/>
    <w:rsid w:val="00B30B74"/>
    <w:rsid w:val="00B42685"/>
    <w:rsid w:val="00B51639"/>
    <w:rsid w:val="00B64F9B"/>
    <w:rsid w:val="00B65B45"/>
    <w:rsid w:val="00B75292"/>
    <w:rsid w:val="00B8453F"/>
    <w:rsid w:val="00B85473"/>
    <w:rsid w:val="00B86C53"/>
    <w:rsid w:val="00BA3EA2"/>
    <w:rsid w:val="00BE446F"/>
    <w:rsid w:val="00BE5968"/>
    <w:rsid w:val="00BF3DBB"/>
    <w:rsid w:val="00C0565B"/>
    <w:rsid w:val="00C163A1"/>
    <w:rsid w:val="00C62E97"/>
    <w:rsid w:val="00C822BF"/>
    <w:rsid w:val="00C90004"/>
    <w:rsid w:val="00CA07A7"/>
    <w:rsid w:val="00CA61BE"/>
    <w:rsid w:val="00CB1800"/>
    <w:rsid w:val="00CB3E40"/>
    <w:rsid w:val="00CD1B0D"/>
    <w:rsid w:val="00CF22B3"/>
    <w:rsid w:val="00CF2BE7"/>
    <w:rsid w:val="00D00780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D758E"/>
    <w:rsid w:val="00DE5F88"/>
    <w:rsid w:val="00DF2298"/>
    <w:rsid w:val="00DF56E6"/>
    <w:rsid w:val="00E067BA"/>
    <w:rsid w:val="00E06CE9"/>
    <w:rsid w:val="00E147DE"/>
    <w:rsid w:val="00E360EA"/>
    <w:rsid w:val="00E54803"/>
    <w:rsid w:val="00E77096"/>
    <w:rsid w:val="00E80D10"/>
    <w:rsid w:val="00EA7A22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732FF"/>
    <w:rsid w:val="00FA1C9A"/>
    <w:rsid w:val="00FD56F7"/>
    <w:rsid w:val="00FD73C5"/>
    <w:rsid w:val="00FF5EC5"/>
    <w:rsid w:val="1461E2F6"/>
    <w:rsid w:val="34C479AF"/>
    <w:rsid w:val="5FE412E0"/>
    <w:rsid w:val="68088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70C20"/>
  <w15:chartTrackingRefBased/>
  <w15:docId w15:val="{A7E4A931-A48E-4E91-9E3C-E73DEE69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ishabinu745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ISHA%20M\AppData\Roaming\Microsoft\Templates\Color%20block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5AFAA525644BEA9C8DFAB9B17AD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85F16-471F-42F0-9D31-9F48F5982796}"/>
      </w:docPartPr>
      <w:docPartBody>
        <w:p w:rsidR="00000000" w:rsidRDefault="00DB647E" w:rsidP="00DB647E">
          <w:pPr>
            <w:pStyle w:val="725AFAA525644BEA9C8DFAB9B17AD98E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7E"/>
    <w:rsid w:val="00DB647E"/>
    <w:rsid w:val="00E54803"/>
    <w:rsid w:val="00E9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5AFAA525644BEA9C8DFAB9B17AD98E">
    <w:name w:val="725AFAA525644BEA9C8DFAB9B17AD98E"/>
    <w:rsid w:val="00DB6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6E9C11-7EA5-477D-9B95-C6785A9AA8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C0D372-28D0-4A7F-8DC2-036EF5C5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B97B73-43FC-4E43-9534-08F32B6CE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</Template>
  <TotalTime>50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BINISHA M</dc:creator>
  <cp:keywords/>
  <dc:description/>
  <cp:lastModifiedBy>BINISHA M</cp:lastModifiedBy>
  <cp:revision>4</cp:revision>
  <dcterms:created xsi:type="dcterms:W3CDTF">2024-12-02T14:11:00Z</dcterms:created>
  <dcterms:modified xsi:type="dcterms:W3CDTF">2024-12-02T15:22:00Z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