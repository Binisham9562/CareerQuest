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741F1363" w14:textId="07C8B2B7" w:rsidR="00457ADE" w:rsidRPr="002C4D08" w:rsidRDefault="004A1426" w:rsidP="00F71738">
      <w:pPr>
        <w:spacing w:before="120"/>
        <w:rPr>
          <w:color w:val="043D68"/>
        </w:rPr>
      </w:pP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9B2D935" wp14:editId="7ABEF271">
                <wp:simplePos x="0" y="0"/>
                <wp:positionH relativeFrom="page">
                  <wp:posOffset>4965065</wp:posOffset>
                </wp:positionH>
                <wp:positionV relativeFrom="paragraph">
                  <wp:posOffset>-459105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alpha val="5019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AC0D1" w14:textId="43E9B5D7" w:rsidR="00CD5AEE" w:rsidRDefault="00CD5AEE" w:rsidP="00CD5AEE"/>
                          <w:p w14:paraId="5913DB5B" w14:textId="77777777" w:rsidR="00CD5AEE" w:rsidRDefault="00CD5AEE" w:rsidP="00CD5AEE">
                            <w:pPr>
                              <w:rPr>
                                <w:b/>
                                <w:caps/>
                              </w:rPr>
                            </w:pPr>
                          </w:p>
                          <w:p w14:paraId="5EDDB6E9" w14:textId="77777777" w:rsidR="00CD5AEE" w:rsidRDefault="00CD5AEE" w:rsidP="00CD5A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2D935" id="Rectangle 1" o:spid="_x0000_s1026" alt="&quot;&quot;" style="position:absolute;margin-left:390.95pt;margin-top:-36.15pt;width:221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" fillcolor="#da74d7 [2409]" stroked="f" strokeweight="1pt">
                <v:fill opacity="32896f"/>
                <v:textbox>
                  <w:txbxContent>
                    <w:p w14:paraId="0F8AC0D1" w14:textId="43E9B5D7" w:rsidR="00CD5AEE" w:rsidRDefault="00CD5AEE" w:rsidP="00CD5AEE"/>
                    <w:p w14:paraId="5913DB5B" w14:textId="77777777" w:rsidR="00CD5AEE" w:rsidRDefault="00CD5AEE" w:rsidP="00CD5AEE">
                      <w:pPr>
                        <w:rPr>
                          <w:b/>
                          <w:caps/>
                        </w:rPr>
                      </w:pPr>
                    </w:p>
                    <w:p w14:paraId="5EDDB6E9" w14:textId="77777777" w:rsidR="00CD5AEE" w:rsidRDefault="00CD5AEE" w:rsidP="00CD5AEE">
                      <w:pPr>
                        <w:jc w:val="center"/>
                      </w:pP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90"/>
        <w:gridCol w:w="999"/>
        <w:gridCol w:w="3411"/>
      </w:tblGrid>
      <w:tr w:rsidR="00AB74C5" w:rsidRPr="007572E2" w14:paraId="092F95BB" w14:textId="77777777" w:rsidTr="00617B0E">
        <w:trPr>
          <w:trHeight w:val="1884"/>
        </w:trPr>
        <w:tc>
          <w:tcPr>
            <w:tcW w:w="6390" w:type="dxa"/>
            <w:tcBorders>
              <w:bottom w:val="single" w:sz="4" w:space="0" w:color="043D68" w:themeColor="text2"/>
            </w:tcBorders>
          </w:tcPr>
          <w:p w14:paraId="6737B73F" w14:textId="292FF48D" w:rsidR="00AB74C5" w:rsidRPr="00617B0E" w:rsidRDefault="00CD5AEE" w:rsidP="00F71738">
            <w:pPr>
              <w:pStyle w:val="Title"/>
              <w:rPr>
                <w:sz w:val="56"/>
                <w:szCs w:val="52"/>
              </w:rPr>
            </w:pPr>
            <w:r w:rsidRPr="00617B0E">
              <w:rPr>
                <w:sz w:val="56"/>
                <w:szCs w:val="52"/>
              </w:rPr>
              <w:t>ANISHA M</w:t>
            </w:r>
          </w:p>
          <w:p w14:paraId="5F7DD682" w14:textId="67AFC8B8" w:rsidR="00AB74C5" w:rsidRPr="00F71738" w:rsidRDefault="00CD5AEE" w:rsidP="00AB74C5">
            <w:pPr>
              <w:pStyle w:val="Subtitle"/>
              <w:rPr>
                <w:lang w:val="de-DE"/>
              </w:rPr>
            </w:pPr>
            <w:r w:rsidRPr="00617B0E">
              <w:rPr>
                <w:sz w:val="28"/>
                <w:szCs w:val="24"/>
              </w:rPr>
              <w:t>Accountant</w:t>
            </w:r>
          </w:p>
        </w:tc>
        <w:tc>
          <w:tcPr>
            <w:tcW w:w="999" w:type="dxa"/>
          </w:tcPr>
          <w:p w14:paraId="799B2545" w14:textId="77777777" w:rsidR="00AB74C5" w:rsidRPr="00F71738" w:rsidRDefault="00AB74C5" w:rsidP="00084DEB">
            <w:pPr>
              <w:spacing w:before="360"/>
              <w:rPr>
                <w:color w:val="043D68"/>
                <w:lang w:val="de-DE"/>
              </w:rPr>
            </w:pPr>
          </w:p>
        </w:tc>
        <w:tc>
          <w:tcPr>
            <w:tcW w:w="3411" w:type="dxa"/>
          </w:tcPr>
          <w:p w14:paraId="0FA02069" w14:textId="77777777" w:rsidR="00CD5AEE" w:rsidRDefault="00CD5AEE" w:rsidP="00CD5AEE">
            <w:pPr>
              <w:pStyle w:val="Subtitle"/>
            </w:pPr>
            <w:sdt>
              <w:sdtPr>
                <w:id w:val="-1290266892"/>
                <w:placeholder>
                  <w:docPart w:val="0E08F403AE6C4610BBE00AA6DECDF9C6"/>
                </w:placeholder>
                <w:showingPlcHdr/>
                <w15:appearance w15:val="hidden"/>
              </w:sdtPr>
              <w:sdtContent>
                <w:r w:rsidRPr="00617B0E">
                  <w:rPr>
                    <w:sz w:val="32"/>
                    <w:szCs w:val="32"/>
                  </w:rPr>
                  <w:t>Contact</w:t>
                </w:r>
              </w:sdtContent>
            </w:sdt>
          </w:p>
          <w:p w14:paraId="786F3888" w14:textId="77777777" w:rsidR="00617B0E" w:rsidRPr="00617B0E" w:rsidRDefault="00617B0E" w:rsidP="00617B0E"/>
          <w:p w14:paraId="3E9C32E0" w14:textId="0D3BB44D" w:rsidR="00AB74C5" w:rsidRDefault="00617B0E" w:rsidP="00617B0E">
            <w:pPr>
              <w:spacing w:line="276" w:lineRule="auto"/>
            </w:pPr>
            <w:r w:rsidRPr="00617B0E">
              <w:rPr>
                <w:b/>
                <w:bCs/>
              </w:rPr>
              <w:t>Phone No:</w:t>
            </w:r>
            <w:r>
              <w:t xml:space="preserve"> 7907459948</w:t>
            </w:r>
          </w:p>
          <w:p w14:paraId="25F83C92" w14:textId="77777777" w:rsidR="00617B0E" w:rsidRDefault="00617B0E" w:rsidP="00617B0E">
            <w:pPr>
              <w:spacing w:line="276" w:lineRule="auto"/>
            </w:pPr>
          </w:p>
          <w:p w14:paraId="5777E3AB" w14:textId="7DF51F36" w:rsidR="00617B0E" w:rsidRDefault="00617B0E" w:rsidP="00617B0E">
            <w:pPr>
              <w:spacing w:line="276" w:lineRule="auto"/>
            </w:pPr>
            <w:r w:rsidRPr="00617B0E">
              <w:rPr>
                <w:b/>
                <w:bCs/>
              </w:rPr>
              <w:t>Email:</w:t>
            </w:r>
            <w:r>
              <w:t xml:space="preserve"> </w:t>
            </w:r>
            <w:hyperlink r:id="rId11" w:history="1">
              <w:r w:rsidRPr="006133A5">
                <w:rPr>
                  <w:rStyle w:val="Hyperlink"/>
                </w:rPr>
                <w:t>anishabinu745@gmail.com</w:t>
              </w:r>
            </w:hyperlink>
          </w:p>
          <w:p w14:paraId="768AB022" w14:textId="77777777" w:rsidR="00617B0E" w:rsidRDefault="00617B0E" w:rsidP="00617B0E">
            <w:pPr>
              <w:spacing w:line="276" w:lineRule="auto"/>
            </w:pPr>
          </w:p>
          <w:p w14:paraId="4FF1C56C" w14:textId="47593241" w:rsidR="00617B0E" w:rsidRPr="00D60F04" w:rsidRDefault="00617B0E" w:rsidP="00D60F04">
            <w:pPr>
              <w:spacing w:line="276" w:lineRule="auto"/>
            </w:pPr>
            <w:r w:rsidRPr="00617B0E">
              <w:rPr>
                <w:b/>
                <w:bCs/>
              </w:rPr>
              <w:t>Place:</w:t>
            </w:r>
            <w:r>
              <w:t xml:space="preserve"> </w:t>
            </w:r>
            <w:proofErr w:type="spellStart"/>
            <w:r>
              <w:t>Attingal</w:t>
            </w:r>
            <w:proofErr w:type="spellEnd"/>
          </w:p>
        </w:tc>
      </w:tr>
      <w:tr w:rsidR="00676B73" w:rsidRPr="002C4D08" w14:paraId="0689B895" w14:textId="77777777" w:rsidTr="00F161C1">
        <w:trPr>
          <w:trHeight w:val="2340"/>
        </w:trPr>
        <w:tc>
          <w:tcPr>
            <w:tcW w:w="6390" w:type="dxa"/>
            <w:tcBorders>
              <w:top w:val="single" w:sz="4" w:space="0" w:color="043D68" w:themeColor="text2"/>
            </w:tcBorders>
          </w:tcPr>
          <w:p w14:paraId="018FE414" w14:textId="77777777" w:rsidR="00676B73" w:rsidRPr="00F71738" w:rsidRDefault="00676B73" w:rsidP="00AB74C5">
            <w:pPr>
              <w:pStyle w:val="Subtitle"/>
              <w:rPr>
                <w:lang w:val="de-DE"/>
              </w:rPr>
            </w:pPr>
          </w:p>
          <w:p w14:paraId="625A154C" w14:textId="77777777" w:rsidR="00F161C1" w:rsidRDefault="00CD5AEE" w:rsidP="00D60F04">
            <w:pPr>
              <w:jc w:val="both"/>
            </w:pPr>
            <w:r w:rsidRPr="00CD5AEE">
              <w:t xml:space="preserve">I am a highly motivated and detail-oriented MCom graduate with a strong foundation in finance and accounting. Currently, I am enhancing my skills in financial analysis through a Diploma in </w:t>
            </w:r>
            <w:r w:rsidR="00617B0E">
              <w:t>Indian and Foreign Accounting</w:t>
            </w:r>
            <w:r w:rsidRPr="00CD5AEE">
              <w:t xml:space="preserve"> (DIFA) course. I am proficient in </w:t>
            </w:r>
            <w:r w:rsidR="00617B0E">
              <w:t xml:space="preserve">MS Word </w:t>
            </w:r>
            <w:r w:rsidRPr="00CD5AEE">
              <w:t>and Excel, and I am eager to leverage my knowledge and skills to drive business growth and success.</w:t>
            </w:r>
          </w:p>
          <w:p w14:paraId="72DC406F" w14:textId="77777777" w:rsidR="006A532D" w:rsidRDefault="006A532D" w:rsidP="00D60F04">
            <w:pPr>
              <w:jc w:val="both"/>
            </w:pPr>
          </w:p>
          <w:p w14:paraId="664179A7" w14:textId="77777777" w:rsidR="006A532D" w:rsidRDefault="006A532D" w:rsidP="00D60F04">
            <w:pPr>
              <w:jc w:val="both"/>
            </w:pPr>
          </w:p>
          <w:p w14:paraId="78E4DAD3" w14:textId="77777777" w:rsidR="006A532D" w:rsidRPr="00617B0E" w:rsidRDefault="006A532D" w:rsidP="006A532D">
            <w:pPr>
              <w:pStyle w:val="Subtitle"/>
              <w:rPr>
                <w:sz w:val="28"/>
                <w:szCs w:val="24"/>
              </w:rPr>
            </w:pPr>
            <w:r w:rsidRPr="00617B0E">
              <w:rPr>
                <w:sz w:val="28"/>
                <w:szCs w:val="24"/>
              </w:rPr>
              <w:t>INTERNSHIP</w:t>
            </w:r>
          </w:p>
          <w:p w14:paraId="7EABC4B6" w14:textId="77777777" w:rsidR="006A532D" w:rsidRDefault="006A532D" w:rsidP="006A532D">
            <w:pPr>
              <w:rPr>
                <w:b/>
                <w:bCs/>
              </w:rPr>
            </w:pPr>
            <w:r w:rsidRPr="00617B0E">
              <w:rPr>
                <w:b/>
                <w:bCs/>
              </w:rPr>
              <w:t xml:space="preserve">Kerala State Co-operative Bank, Pangode </w:t>
            </w:r>
          </w:p>
          <w:p w14:paraId="1EA68842" w14:textId="77777777" w:rsidR="006A532D" w:rsidRDefault="006A532D" w:rsidP="006A532D">
            <w:r w:rsidRPr="00617B0E">
              <w:t>23/04/2023 to 23/05/2023</w:t>
            </w:r>
          </w:p>
          <w:p w14:paraId="75C6157A" w14:textId="77777777" w:rsidR="006A532D" w:rsidRPr="00617B0E" w:rsidRDefault="006A532D" w:rsidP="006A532D">
            <w:pPr>
              <w:rPr>
                <w:b/>
                <w:bCs/>
              </w:rPr>
            </w:pPr>
          </w:p>
          <w:p w14:paraId="4B32F0CA" w14:textId="77777777" w:rsidR="006A532D" w:rsidRDefault="006A532D" w:rsidP="006A532D"/>
          <w:p w14:paraId="7C4C5ECE" w14:textId="77777777" w:rsidR="006A532D" w:rsidRDefault="006A532D" w:rsidP="006A532D">
            <w:pPr>
              <w:pStyle w:val="ListParagraph"/>
              <w:numPr>
                <w:ilvl w:val="0"/>
                <w:numId w:val="21"/>
              </w:numPr>
            </w:pPr>
            <w:r w:rsidRPr="00617B0E">
              <w:t>Understood various bank-related activities such as invoice checking, cash deposit and withdrawal, and customer services.</w:t>
            </w:r>
          </w:p>
          <w:p w14:paraId="18DDF47B" w14:textId="77777777" w:rsidR="006A532D" w:rsidRDefault="006A532D" w:rsidP="006A532D">
            <w:pPr>
              <w:pStyle w:val="ListParagraph"/>
              <w:numPr>
                <w:ilvl w:val="0"/>
                <w:numId w:val="21"/>
              </w:numPr>
            </w:pPr>
            <w:r w:rsidRPr="00617B0E">
              <w:t xml:space="preserve"> Learned about financial instruments like loans, credit lines, and deposits.</w:t>
            </w:r>
          </w:p>
          <w:p w14:paraId="3568ED6C" w14:textId="77777777" w:rsidR="006A532D" w:rsidRDefault="006A532D" w:rsidP="006A532D">
            <w:pPr>
              <w:pStyle w:val="ListParagraph"/>
            </w:pPr>
          </w:p>
          <w:p w14:paraId="7E21BB00" w14:textId="77777777" w:rsidR="006A532D" w:rsidRDefault="006A532D" w:rsidP="006A532D">
            <w:pPr>
              <w:pStyle w:val="ListParagraph"/>
            </w:pPr>
          </w:p>
          <w:p w14:paraId="5B5E7529" w14:textId="77777777" w:rsidR="006A532D" w:rsidRPr="00617B0E" w:rsidRDefault="006A532D" w:rsidP="006A532D">
            <w:pPr>
              <w:rPr>
                <w:b/>
                <w:bCs/>
                <w:sz w:val="28"/>
                <w:szCs w:val="36"/>
              </w:rPr>
            </w:pPr>
            <w:r w:rsidRPr="00617B0E">
              <w:rPr>
                <w:b/>
                <w:bCs/>
                <w:sz w:val="28"/>
                <w:szCs w:val="36"/>
              </w:rPr>
              <w:t xml:space="preserve">EDUCATION </w:t>
            </w:r>
          </w:p>
          <w:p w14:paraId="51C18D5F" w14:textId="77777777" w:rsidR="006A532D" w:rsidRDefault="006A532D" w:rsidP="006A532D"/>
          <w:p w14:paraId="0959496F" w14:textId="77777777" w:rsidR="006A532D" w:rsidRDefault="006A532D" w:rsidP="006A532D">
            <w:r w:rsidRPr="00617B0E">
              <w:rPr>
                <w:b/>
                <w:bCs/>
              </w:rPr>
              <w:t>M.Com Finance</w:t>
            </w:r>
            <w:r w:rsidRPr="00617B0E">
              <w:t xml:space="preserve"> </w:t>
            </w:r>
          </w:p>
          <w:p w14:paraId="4162EB96" w14:textId="77777777" w:rsidR="006A532D" w:rsidRDefault="006A532D" w:rsidP="006A532D">
            <w:r w:rsidRPr="00617B0E">
              <w:t xml:space="preserve">2022 - 2024 </w:t>
            </w:r>
          </w:p>
          <w:p w14:paraId="0AF49F2E" w14:textId="77777777" w:rsidR="006A532D" w:rsidRDefault="006A532D" w:rsidP="006A532D">
            <w:r w:rsidRPr="00617B0E">
              <w:t xml:space="preserve">Kerala University </w:t>
            </w:r>
          </w:p>
          <w:p w14:paraId="658B5856" w14:textId="77777777" w:rsidR="006A532D" w:rsidRDefault="006A532D" w:rsidP="006A532D"/>
          <w:p w14:paraId="2DC8D706" w14:textId="77777777" w:rsidR="006A532D" w:rsidRDefault="006A532D" w:rsidP="006A532D">
            <w:r w:rsidRPr="00617B0E">
              <w:rPr>
                <w:b/>
                <w:bCs/>
              </w:rPr>
              <w:t>B.</w:t>
            </w:r>
            <w:r>
              <w:rPr>
                <w:b/>
                <w:bCs/>
              </w:rPr>
              <w:t xml:space="preserve"> </w:t>
            </w:r>
            <w:r w:rsidRPr="00617B0E">
              <w:rPr>
                <w:b/>
                <w:bCs/>
              </w:rPr>
              <w:t>Com Co-operation</w:t>
            </w:r>
            <w:r w:rsidRPr="00617B0E">
              <w:t xml:space="preserve"> </w:t>
            </w:r>
          </w:p>
          <w:p w14:paraId="0CEDDDB8" w14:textId="77777777" w:rsidR="006A532D" w:rsidRDefault="006A532D" w:rsidP="006A532D">
            <w:r w:rsidRPr="00617B0E">
              <w:t xml:space="preserve">2019 - 2022 </w:t>
            </w:r>
          </w:p>
          <w:p w14:paraId="1C5F9BD6" w14:textId="77777777" w:rsidR="006A532D" w:rsidRDefault="006A532D" w:rsidP="006A532D">
            <w:r w:rsidRPr="00617B0E">
              <w:t xml:space="preserve">Kerala University </w:t>
            </w:r>
          </w:p>
          <w:p w14:paraId="1AEA18DE" w14:textId="77777777" w:rsidR="006A532D" w:rsidRDefault="006A532D" w:rsidP="006A532D"/>
          <w:p w14:paraId="5191ED0D" w14:textId="77777777" w:rsidR="006A532D" w:rsidRDefault="006A532D" w:rsidP="006A532D"/>
          <w:p w14:paraId="5A9DFD4F" w14:textId="4570CFCC" w:rsidR="006A532D" w:rsidRPr="002C4D08" w:rsidRDefault="006A532D" w:rsidP="00D60F04">
            <w:pPr>
              <w:jc w:val="both"/>
            </w:pPr>
          </w:p>
        </w:tc>
        <w:tc>
          <w:tcPr>
            <w:tcW w:w="999" w:type="dxa"/>
            <w:vMerge w:val="restart"/>
          </w:tcPr>
          <w:p w14:paraId="7A0BA034" w14:textId="11DFFD34" w:rsidR="00676B73" w:rsidRPr="00D60F04" w:rsidRDefault="00CD5AEE" w:rsidP="00084DEB">
            <w:pPr>
              <w:spacing w:before="360"/>
              <w:rPr>
                <w:color w:val="043D68"/>
                <w:sz w:val="28"/>
                <w:szCs w:val="36"/>
              </w:rPr>
            </w:pPr>
            <w:r w:rsidRPr="00D60F04">
              <w:rPr>
                <w:noProof/>
                <w:color w:val="043D68"/>
                <w:sz w:val="28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01675D" wp14:editId="6B75AF07">
                      <wp:simplePos x="0" y="0"/>
                      <wp:positionH relativeFrom="column">
                        <wp:posOffset>605790</wp:posOffset>
                      </wp:positionH>
                      <wp:positionV relativeFrom="paragraph">
                        <wp:posOffset>180975</wp:posOffset>
                      </wp:positionV>
                      <wp:extent cx="2392680" cy="7620"/>
                      <wp:effectExtent l="0" t="0" r="26670" b="30480"/>
                      <wp:wrapNone/>
                      <wp:docPr id="948740944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926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8D4E3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14.25pt" to="236.1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11" w:type="dxa"/>
          </w:tcPr>
          <w:p w14:paraId="738004B6" w14:textId="4E31AF7A" w:rsidR="00676B73" w:rsidRPr="00D60F04" w:rsidRDefault="00676B73" w:rsidP="00676B73">
            <w:pPr>
              <w:rPr>
                <w:sz w:val="28"/>
                <w:szCs w:val="36"/>
              </w:rPr>
            </w:pPr>
          </w:p>
          <w:p w14:paraId="1141ABB6" w14:textId="77777777" w:rsidR="00676B73" w:rsidRPr="00D60F04" w:rsidRDefault="00676B73" w:rsidP="00676B73">
            <w:pPr>
              <w:rPr>
                <w:b/>
                <w:caps/>
                <w:sz w:val="28"/>
                <w:szCs w:val="36"/>
              </w:rPr>
            </w:pPr>
          </w:p>
          <w:p w14:paraId="52F672D5" w14:textId="53A03DD4" w:rsidR="00D60F04" w:rsidRDefault="00D60F04" w:rsidP="00676B73">
            <w:pPr>
              <w:rPr>
                <w:b/>
                <w:caps/>
                <w:sz w:val="28"/>
                <w:szCs w:val="36"/>
              </w:rPr>
            </w:pPr>
            <w:r w:rsidRPr="00D60F04">
              <w:rPr>
                <w:b/>
                <w:caps/>
                <w:sz w:val="28"/>
                <w:szCs w:val="36"/>
              </w:rPr>
              <w:t>SkILLS</w:t>
            </w:r>
          </w:p>
          <w:p w14:paraId="7569DC85" w14:textId="77777777" w:rsidR="00D60F04" w:rsidRDefault="00D60F04" w:rsidP="00676B73">
            <w:pPr>
              <w:rPr>
                <w:b/>
                <w:caps/>
                <w:sz w:val="28"/>
                <w:szCs w:val="36"/>
              </w:rPr>
            </w:pPr>
          </w:p>
          <w:p w14:paraId="3CBB9ECB" w14:textId="7ADB18D4" w:rsidR="00D60F04" w:rsidRDefault="00D60F04" w:rsidP="00676B73">
            <w:pPr>
              <w:rPr>
                <w:b/>
                <w:caps/>
                <w:sz w:val="22"/>
                <w:szCs w:val="28"/>
              </w:rPr>
            </w:pPr>
            <w:r w:rsidRPr="00D60F04">
              <w:rPr>
                <w:b/>
                <w:caps/>
                <w:sz w:val="22"/>
                <w:szCs w:val="28"/>
              </w:rPr>
              <w:t>Technical</w:t>
            </w:r>
            <w:r>
              <w:rPr>
                <w:b/>
                <w:caps/>
                <w:sz w:val="22"/>
                <w:szCs w:val="28"/>
              </w:rPr>
              <w:t xml:space="preserve"> SKILL</w:t>
            </w:r>
          </w:p>
          <w:p w14:paraId="55FA865E" w14:textId="77777777" w:rsidR="00D60F04" w:rsidRPr="00D60F04" w:rsidRDefault="00D60F04" w:rsidP="00676B73">
            <w:pPr>
              <w:rPr>
                <w:b/>
                <w:caps/>
                <w:sz w:val="22"/>
                <w:szCs w:val="28"/>
              </w:rPr>
            </w:pPr>
          </w:p>
          <w:p w14:paraId="3F09AC28" w14:textId="0D1143E4" w:rsidR="00D60F04" w:rsidRPr="00D60F04" w:rsidRDefault="00D60F04" w:rsidP="00D60F04">
            <w:pPr>
              <w:pStyle w:val="ListParagraph"/>
              <w:numPr>
                <w:ilvl w:val="0"/>
                <w:numId w:val="22"/>
              </w:numPr>
              <w:rPr>
                <w:bCs/>
                <w:caps/>
              </w:rPr>
            </w:pPr>
            <w:r w:rsidRPr="00D60F04">
              <w:rPr>
                <w:bCs/>
              </w:rPr>
              <w:t>Tally</w:t>
            </w:r>
          </w:p>
          <w:p w14:paraId="321C2341" w14:textId="51283FB9" w:rsidR="00D60F04" w:rsidRPr="00D60F04" w:rsidRDefault="00D60F04" w:rsidP="00D60F04">
            <w:pPr>
              <w:pStyle w:val="ListParagraph"/>
              <w:numPr>
                <w:ilvl w:val="0"/>
                <w:numId w:val="22"/>
              </w:numPr>
              <w:rPr>
                <w:bCs/>
                <w:caps/>
              </w:rPr>
            </w:pPr>
            <w:r w:rsidRPr="00D60F04">
              <w:rPr>
                <w:bCs/>
              </w:rPr>
              <w:t>MS Word</w:t>
            </w:r>
          </w:p>
          <w:p w14:paraId="7DA510C3" w14:textId="6C2F18FE" w:rsidR="00D60F04" w:rsidRPr="00D60F04" w:rsidRDefault="00D60F04" w:rsidP="00D60F04">
            <w:pPr>
              <w:pStyle w:val="ListParagraph"/>
              <w:numPr>
                <w:ilvl w:val="0"/>
                <w:numId w:val="22"/>
              </w:numPr>
              <w:rPr>
                <w:bCs/>
                <w:caps/>
              </w:rPr>
            </w:pPr>
            <w:r w:rsidRPr="00D60F04">
              <w:rPr>
                <w:bCs/>
                <w:caps/>
              </w:rPr>
              <w:t>Ms E</w:t>
            </w:r>
            <w:r w:rsidRPr="00D60F04">
              <w:rPr>
                <w:bCs/>
              </w:rPr>
              <w:t>xcel</w:t>
            </w:r>
          </w:p>
          <w:p w14:paraId="67699E4D" w14:textId="77777777" w:rsidR="00D60F04" w:rsidRDefault="00D60F04" w:rsidP="00D60F04">
            <w:pPr>
              <w:pStyle w:val="ListParagraph"/>
              <w:rPr>
                <w:bCs/>
              </w:rPr>
            </w:pPr>
          </w:p>
          <w:p w14:paraId="2066B590" w14:textId="1A27E8BB" w:rsidR="00D60F04" w:rsidRDefault="00D60F04" w:rsidP="00D60F04">
            <w:pPr>
              <w:rPr>
                <w:b/>
                <w:caps/>
              </w:rPr>
            </w:pPr>
            <w:r w:rsidRPr="00D60F04">
              <w:rPr>
                <w:b/>
                <w:caps/>
              </w:rPr>
              <w:t>Soft Skill</w:t>
            </w:r>
          </w:p>
          <w:p w14:paraId="17E09702" w14:textId="77777777" w:rsidR="00D60F04" w:rsidRDefault="00D60F04" w:rsidP="00D60F04">
            <w:pPr>
              <w:rPr>
                <w:b/>
                <w:caps/>
              </w:rPr>
            </w:pPr>
          </w:p>
          <w:p w14:paraId="3ED0399B" w14:textId="3BE27053" w:rsidR="00D60F04" w:rsidRPr="00D60F04" w:rsidRDefault="00D60F04" w:rsidP="00D60F04">
            <w:pPr>
              <w:pStyle w:val="ListParagraph"/>
              <w:numPr>
                <w:ilvl w:val="0"/>
                <w:numId w:val="24"/>
              </w:numPr>
              <w:rPr>
                <w:b/>
                <w:caps/>
              </w:rPr>
            </w:pPr>
            <w:r>
              <w:rPr>
                <w:bCs/>
                <w:caps/>
              </w:rPr>
              <w:t>c</w:t>
            </w:r>
            <w:r>
              <w:rPr>
                <w:bCs/>
              </w:rPr>
              <w:t>ommunication</w:t>
            </w:r>
          </w:p>
          <w:p w14:paraId="5F3BB00E" w14:textId="5CA74146" w:rsidR="00D60F04" w:rsidRPr="00D60F04" w:rsidRDefault="00D60F04" w:rsidP="00D60F04">
            <w:pPr>
              <w:pStyle w:val="ListParagraph"/>
              <w:rPr>
                <w:b/>
                <w:caps/>
              </w:rPr>
            </w:pPr>
            <w:r>
              <w:rPr>
                <w:bCs/>
              </w:rPr>
              <w:t>Time management</w:t>
            </w:r>
          </w:p>
          <w:p w14:paraId="26C001A3" w14:textId="6C4D1826" w:rsidR="00D60F04" w:rsidRPr="00D60F04" w:rsidRDefault="00D60F04" w:rsidP="00D60F04">
            <w:pPr>
              <w:pStyle w:val="ListParagraph"/>
              <w:numPr>
                <w:ilvl w:val="0"/>
                <w:numId w:val="24"/>
              </w:numPr>
              <w:rPr>
                <w:b/>
                <w:caps/>
              </w:rPr>
            </w:pPr>
            <w:r>
              <w:rPr>
                <w:bCs/>
              </w:rPr>
              <w:t>F</w:t>
            </w:r>
            <w:r w:rsidRPr="00D60F04">
              <w:rPr>
                <w:bCs/>
              </w:rPr>
              <w:t xml:space="preserve">inancial and </w:t>
            </w:r>
            <w:r>
              <w:rPr>
                <w:bCs/>
              </w:rPr>
              <w:t>A</w:t>
            </w:r>
            <w:r w:rsidRPr="00D60F04">
              <w:rPr>
                <w:bCs/>
              </w:rPr>
              <w:t>nalytical skill</w:t>
            </w:r>
          </w:p>
          <w:p w14:paraId="49BECBD8" w14:textId="12D6FCA7" w:rsidR="00D60F04" w:rsidRPr="006A532D" w:rsidRDefault="00D60F04" w:rsidP="00D60F04">
            <w:pPr>
              <w:pStyle w:val="ListParagraph"/>
              <w:numPr>
                <w:ilvl w:val="0"/>
                <w:numId w:val="24"/>
              </w:numPr>
              <w:rPr>
                <w:b/>
                <w:caps/>
              </w:rPr>
            </w:pPr>
            <w:r>
              <w:rPr>
                <w:bCs/>
              </w:rPr>
              <w:t>L</w:t>
            </w:r>
            <w:r w:rsidRPr="00D60F04">
              <w:rPr>
                <w:bCs/>
              </w:rPr>
              <w:t>eadership</w:t>
            </w:r>
          </w:p>
          <w:p w14:paraId="65B5B620" w14:textId="5CF21472" w:rsidR="006A532D" w:rsidRPr="00D60F04" w:rsidRDefault="006A532D" w:rsidP="00D60F04">
            <w:pPr>
              <w:pStyle w:val="ListParagraph"/>
              <w:numPr>
                <w:ilvl w:val="0"/>
                <w:numId w:val="24"/>
              </w:numPr>
              <w:rPr>
                <w:b/>
                <w:caps/>
              </w:rPr>
            </w:pPr>
            <w:r>
              <w:rPr>
                <w:bCs/>
              </w:rPr>
              <w:t>Team Work</w:t>
            </w:r>
          </w:p>
          <w:p w14:paraId="22AE0E09" w14:textId="77777777" w:rsidR="00D60F04" w:rsidRDefault="00D60F04" w:rsidP="00D60F04">
            <w:pPr>
              <w:pStyle w:val="ListParagraph"/>
              <w:rPr>
                <w:bCs/>
              </w:rPr>
            </w:pPr>
          </w:p>
          <w:p w14:paraId="3266C6EC" w14:textId="77777777" w:rsidR="00D60F04" w:rsidRDefault="00D60F04" w:rsidP="00D60F04">
            <w:pPr>
              <w:pStyle w:val="ListParagraph"/>
              <w:rPr>
                <w:bCs/>
              </w:rPr>
            </w:pPr>
          </w:p>
          <w:p w14:paraId="4E1B27D2" w14:textId="5C06AF16" w:rsidR="00D60F04" w:rsidRDefault="00D60F04" w:rsidP="00D60F04">
            <w:pPr>
              <w:rPr>
                <w:b/>
                <w:caps/>
                <w:sz w:val="28"/>
                <w:szCs w:val="36"/>
              </w:rPr>
            </w:pPr>
            <w:r w:rsidRPr="00D60F04">
              <w:rPr>
                <w:b/>
                <w:caps/>
                <w:sz w:val="28"/>
                <w:szCs w:val="36"/>
              </w:rPr>
              <w:t>LANGUAGE</w:t>
            </w:r>
          </w:p>
          <w:p w14:paraId="1AB20A3F" w14:textId="77777777" w:rsidR="00D60F04" w:rsidRDefault="00D60F04" w:rsidP="00D60F04">
            <w:pPr>
              <w:rPr>
                <w:b/>
                <w:caps/>
                <w:sz w:val="28"/>
                <w:szCs w:val="36"/>
              </w:rPr>
            </w:pPr>
          </w:p>
          <w:p w14:paraId="060CDDC5" w14:textId="73CA0F9E" w:rsidR="00D60F04" w:rsidRPr="00FF6858" w:rsidRDefault="00FF6858" w:rsidP="00FF6858">
            <w:pPr>
              <w:spacing w:line="360" w:lineRule="auto"/>
              <w:rPr>
                <w:bCs/>
                <w:caps/>
              </w:rPr>
            </w:pPr>
            <w:r>
              <w:rPr>
                <w:bCs/>
                <w:caps/>
              </w:rPr>
              <w:t xml:space="preserve">          </w:t>
            </w:r>
            <w:r w:rsidR="00D60F04" w:rsidRPr="00FF6858">
              <w:rPr>
                <w:bCs/>
                <w:caps/>
              </w:rPr>
              <w:t>E</w:t>
            </w:r>
            <w:r w:rsidRPr="00FF6858">
              <w:rPr>
                <w:bCs/>
              </w:rPr>
              <w:t>nglish</w:t>
            </w:r>
          </w:p>
          <w:p w14:paraId="7E83C3E0" w14:textId="6D91561B" w:rsidR="00D60F04" w:rsidRDefault="00FF6858" w:rsidP="00D60F04">
            <w:pPr>
              <w:rPr>
                <w:bCs/>
              </w:rPr>
            </w:pPr>
            <w:r>
              <w:rPr>
                <w:bCs/>
                <w:caps/>
              </w:rPr>
              <w:t xml:space="preserve">          </w:t>
            </w:r>
            <w:r w:rsidR="00D60F04" w:rsidRPr="00D60F04">
              <w:rPr>
                <w:bCs/>
                <w:caps/>
              </w:rPr>
              <w:t>M</w:t>
            </w:r>
            <w:r w:rsidRPr="00D60F04">
              <w:rPr>
                <w:bCs/>
              </w:rPr>
              <w:t>alayalam</w:t>
            </w:r>
          </w:p>
          <w:p w14:paraId="72A4893C" w14:textId="77777777" w:rsidR="00FF6858" w:rsidRDefault="00FF6858" w:rsidP="00D60F04">
            <w:pPr>
              <w:rPr>
                <w:bCs/>
              </w:rPr>
            </w:pPr>
          </w:p>
          <w:p w14:paraId="679CF98F" w14:textId="77777777" w:rsidR="00FF6858" w:rsidRPr="00D60F04" w:rsidRDefault="00FF6858" w:rsidP="00D60F04">
            <w:pPr>
              <w:rPr>
                <w:bCs/>
                <w:caps/>
              </w:rPr>
            </w:pPr>
          </w:p>
          <w:p w14:paraId="1B9E22C5" w14:textId="77777777" w:rsidR="00D60F04" w:rsidRPr="00D60F04" w:rsidRDefault="00D60F04" w:rsidP="00D60F04">
            <w:pPr>
              <w:pStyle w:val="ListParagraph"/>
              <w:rPr>
                <w:bCs/>
                <w:caps/>
              </w:rPr>
            </w:pPr>
          </w:p>
          <w:p w14:paraId="50666862" w14:textId="77777777" w:rsidR="00D60F04" w:rsidRPr="00D60F04" w:rsidRDefault="00D60F04" w:rsidP="00676B73">
            <w:pPr>
              <w:rPr>
                <w:bCs/>
                <w:caps/>
              </w:rPr>
            </w:pPr>
          </w:p>
          <w:p w14:paraId="4E2C68C1" w14:textId="77777777" w:rsidR="00D60F04" w:rsidRDefault="00D60F04" w:rsidP="00676B73">
            <w:pPr>
              <w:rPr>
                <w:bCs/>
                <w:caps/>
                <w:sz w:val="28"/>
                <w:szCs w:val="36"/>
              </w:rPr>
            </w:pPr>
          </w:p>
          <w:p w14:paraId="1F6526AF" w14:textId="4F401FAD" w:rsidR="00D60F04" w:rsidRPr="00D60F04" w:rsidRDefault="00D60F04" w:rsidP="00676B73">
            <w:pPr>
              <w:rPr>
                <w:bCs/>
                <w:caps/>
                <w:sz w:val="28"/>
                <w:szCs w:val="36"/>
              </w:rPr>
            </w:pPr>
          </w:p>
        </w:tc>
      </w:tr>
      <w:tr w:rsidR="00676B73" w:rsidRPr="002C4D08" w14:paraId="51E79EBB" w14:textId="77777777" w:rsidTr="002A54BC">
        <w:trPr>
          <w:trHeight w:val="8370"/>
        </w:trPr>
        <w:tc>
          <w:tcPr>
            <w:tcW w:w="6390" w:type="dxa"/>
          </w:tcPr>
          <w:p w14:paraId="20F76B43" w14:textId="6B83F60C" w:rsidR="00676B73" w:rsidRPr="006A532D" w:rsidRDefault="00676B73" w:rsidP="006A532D">
            <w:pPr>
              <w:pStyle w:val="Subtitle"/>
              <w:rPr>
                <w:rStyle w:val="Italics"/>
                <w:i w:val="0"/>
                <w:iCs w:val="0"/>
                <w:sz w:val="28"/>
                <w:szCs w:val="24"/>
              </w:rPr>
            </w:pPr>
          </w:p>
        </w:tc>
        <w:tc>
          <w:tcPr>
            <w:tcW w:w="999" w:type="dxa"/>
            <w:vMerge/>
          </w:tcPr>
          <w:p w14:paraId="4EDABD1C" w14:textId="77777777" w:rsidR="00676B73" w:rsidRPr="002C4D08" w:rsidRDefault="00676B73" w:rsidP="00084DEB">
            <w:pPr>
              <w:rPr>
                <w:color w:val="043D68"/>
              </w:rPr>
            </w:pPr>
          </w:p>
        </w:tc>
        <w:tc>
          <w:tcPr>
            <w:tcW w:w="3411" w:type="dxa"/>
          </w:tcPr>
          <w:p w14:paraId="3895B7DC" w14:textId="1EA941D2" w:rsidR="00676B73" w:rsidRDefault="00676B73" w:rsidP="00F161C1">
            <w:pPr>
              <w:spacing w:after="240"/>
            </w:pPr>
          </w:p>
          <w:p w14:paraId="62BB40D8" w14:textId="77777777" w:rsidR="00676B73" w:rsidRPr="00676B73" w:rsidRDefault="00676B73" w:rsidP="00676B73"/>
          <w:p w14:paraId="44B39B13" w14:textId="2C481397" w:rsidR="00676B73" w:rsidRPr="00B714A1" w:rsidRDefault="00676B73" w:rsidP="00676B73">
            <w:pPr>
              <w:pStyle w:val="Subtitle"/>
            </w:pPr>
          </w:p>
          <w:p w14:paraId="3951045D" w14:textId="77777777" w:rsidR="00676B73" w:rsidRPr="00676B73" w:rsidRDefault="00676B73" w:rsidP="00676B73"/>
          <w:p w14:paraId="0927AB69" w14:textId="77777777" w:rsidR="00676B73" w:rsidRPr="002C4D08" w:rsidRDefault="00676B73" w:rsidP="00D60F04">
            <w:pPr>
              <w:rPr>
                <w:b/>
                <w:caps/>
              </w:rPr>
            </w:pPr>
          </w:p>
        </w:tc>
      </w:tr>
    </w:tbl>
    <w:p w14:paraId="3DC13FA1" w14:textId="77777777" w:rsidR="00871DB8" w:rsidRPr="002C4D08" w:rsidRDefault="00871DB8" w:rsidP="006D0785">
      <w:pPr>
        <w:rPr>
          <w:color w:val="043D68"/>
        </w:rPr>
      </w:pPr>
    </w:p>
    <w:sectPr w:rsidR="00871DB8" w:rsidRPr="002C4D08" w:rsidSect="00AB74C5">
      <w:pgSz w:w="12240" w:h="15840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58F2DD" w14:textId="77777777" w:rsidR="002155DF" w:rsidRDefault="002155DF" w:rsidP="00AA35A8">
      <w:pPr>
        <w:spacing w:line="240" w:lineRule="auto"/>
      </w:pPr>
      <w:r>
        <w:separator/>
      </w:r>
    </w:p>
  </w:endnote>
  <w:endnote w:type="continuationSeparator" w:id="0">
    <w:p w14:paraId="1A7EE701" w14:textId="77777777" w:rsidR="002155DF" w:rsidRDefault="002155DF" w:rsidP="00AA35A8">
      <w:pPr>
        <w:spacing w:line="240" w:lineRule="auto"/>
      </w:pPr>
      <w:r>
        <w:continuationSeparator/>
      </w:r>
    </w:p>
  </w:endnote>
  <w:endnote w:type="continuationNotice" w:id="1">
    <w:p w14:paraId="30D71FC6" w14:textId="77777777" w:rsidR="002155DF" w:rsidRDefault="002155D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7" w:usb1="00000001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ED2B3D" w14:textId="77777777" w:rsidR="002155DF" w:rsidRDefault="002155DF" w:rsidP="00AA35A8">
      <w:pPr>
        <w:spacing w:line="240" w:lineRule="auto"/>
      </w:pPr>
      <w:r>
        <w:separator/>
      </w:r>
    </w:p>
  </w:footnote>
  <w:footnote w:type="continuationSeparator" w:id="0">
    <w:p w14:paraId="147039DC" w14:textId="77777777" w:rsidR="002155DF" w:rsidRDefault="002155DF" w:rsidP="00AA35A8">
      <w:pPr>
        <w:spacing w:line="240" w:lineRule="auto"/>
      </w:pPr>
      <w:r>
        <w:continuationSeparator/>
      </w:r>
    </w:p>
  </w:footnote>
  <w:footnote w:type="continuationNotice" w:id="1">
    <w:p w14:paraId="2F91B75E" w14:textId="77777777" w:rsidR="002155DF" w:rsidRDefault="002155D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6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157" type="#_x0000_t75" style="width:13.8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BA1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EB6761"/>
    <w:multiLevelType w:val="hybridMultilevel"/>
    <w:tmpl w:val="A7A27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136AA0"/>
    <w:multiLevelType w:val="hybridMultilevel"/>
    <w:tmpl w:val="870C7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85E63"/>
    <w:multiLevelType w:val="hybridMultilevel"/>
    <w:tmpl w:val="6FC09C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9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7A57B9"/>
    <w:multiLevelType w:val="hybridMultilevel"/>
    <w:tmpl w:val="4F10A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350566">
    <w:abstractNumId w:val="12"/>
  </w:num>
  <w:num w:numId="2" w16cid:durableId="694620021">
    <w:abstractNumId w:val="22"/>
  </w:num>
  <w:num w:numId="3" w16cid:durableId="658731508">
    <w:abstractNumId w:val="14"/>
  </w:num>
  <w:num w:numId="4" w16cid:durableId="1690764703">
    <w:abstractNumId w:val="15"/>
  </w:num>
  <w:num w:numId="5" w16cid:durableId="1411080425">
    <w:abstractNumId w:val="20"/>
  </w:num>
  <w:num w:numId="6" w16cid:durableId="1844734099">
    <w:abstractNumId w:val="17"/>
  </w:num>
  <w:num w:numId="7" w16cid:durableId="1382055916">
    <w:abstractNumId w:val="19"/>
  </w:num>
  <w:num w:numId="8" w16cid:durableId="1894728245">
    <w:abstractNumId w:val="18"/>
  </w:num>
  <w:num w:numId="9" w16cid:durableId="1047339055">
    <w:abstractNumId w:val="9"/>
  </w:num>
  <w:num w:numId="10" w16cid:durableId="1684550396">
    <w:abstractNumId w:val="8"/>
  </w:num>
  <w:num w:numId="11" w16cid:durableId="25836169">
    <w:abstractNumId w:val="7"/>
  </w:num>
  <w:num w:numId="12" w16cid:durableId="1792237354">
    <w:abstractNumId w:val="6"/>
  </w:num>
  <w:num w:numId="13" w16cid:durableId="1256402633">
    <w:abstractNumId w:val="5"/>
  </w:num>
  <w:num w:numId="14" w16cid:durableId="1954744980">
    <w:abstractNumId w:val="4"/>
  </w:num>
  <w:num w:numId="15" w16cid:durableId="761537484">
    <w:abstractNumId w:val="3"/>
  </w:num>
  <w:num w:numId="16" w16cid:durableId="308559827">
    <w:abstractNumId w:val="2"/>
  </w:num>
  <w:num w:numId="17" w16cid:durableId="1435438644">
    <w:abstractNumId w:val="1"/>
  </w:num>
  <w:num w:numId="18" w16cid:durableId="1522742817">
    <w:abstractNumId w:val="0"/>
  </w:num>
  <w:num w:numId="19" w16cid:durableId="1169910110">
    <w:abstractNumId w:val="9"/>
  </w:num>
  <w:num w:numId="20" w16cid:durableId="1505315288">
    <w:abstractNumId w:val="10"/>
  </w:num>
  <w:num w:numId="21" w16cid:durableId="851601898">
    <w:abstractNumId w:val="11"/>
  </w:num>
  <w:num w:numId="22" w16cid:durableId="268507603">
    <w:abstractNumId w:val="21"/>
  </w:num>
  <w:num w:numId="23" w16cid:durableId="984971346">
    <w:abstractNumId w:val="16"/>
  </w:num>
  <w:num w:numId="24" w16cid:durableId="10236744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EE"/>
    <w:rsid w:val="0000752A"/>
    <w:rsid w:val="00016465"/>
    <w:rsid w:val="00033263"/>
    <w:rsid w:val="000334C1"/>
    <w:rsid w:val="000767C7"/>
    <w:rsid w:val="000873F6"/>
    <w:rsid w:val="000B286F"/>
    <w:rsid w:val="000C2B44"/>
    <w:rsid w:val="000D134B"/>
    <w:rsid w:val="0010041D"/>
    <w:rsid w:val="001125D5"/>
    <w:rsid w:val="00124ED6"/>
    <w:rsid w:val="00167789"/>
    <w:rsid w:val="00194704"/>
    <w:rsid w:val="001B160B"/>
    <w:rsid w:val="001D76FA"/>
    <w:rsid w:val="001F2C20"/>
    <w:rsid w:val="00203213"/>
    <w:rsid w:val="002155DF"/>
    <w:rsid w:val="002236D5"/>
    <w:rsid w:val="00243756"/>
    <w:rsid w:val="00261F8A"/>
    <w:rsid w:val="0027193E"/>
    <w:rsid w:val="00284246"/>
    <w:rsid w:val="002A3201"/>
    <w:rsid w:val="002A7891"/>
    <w:rsid w:val="002B51DB"/>
    <w:rsid w:val="002C4D08"/>
    <w:rsid w:val="002C4E0C"/>
    <w:rsid w:val="002C7C6F"/>
    <w:rsid w:val="002E7306"/>
    <w:rsid w:val="00331DCE"/>
    <w:rsid w:val="00334FEA"/>
    <w:rsid w:val="00352A17"/>
    <w:rsid w:val="00357E3C"/>
    <w:rsid w:val="0038469A"/>
    <w:rsid w:val="003877F8"/>
    <w:rsid w:val="00391BEA"/>
    <w:rsid w:val="003B4AEF"/>
    <w:rsid w:val="003B7F92"/>
    <w:rsid w:val="003E2525"/>
    <w:rsid w:val="00415CF3"/>
    <w:rsid w:val="00435BA1"/>
    <w:rsid w:val="00447CA5"/>
    <w:rsid w:val="00453A7B"/>
    <w:rsid w:val="00457ADE"/>
    <w:rsid w:val="00464B92"/>
    <w:rsid w:val="004860D9"/>
    <w:rsid w:val="00490600"/>
    <w:rsid w:val="004909EF"/>
    <w:rsid w:val="004936B2"/>
    <w:rsid w:val="004A1426"/>
    <w:rsid w:val="004A28EA"/>
    <w:rsid w:val="004C1032"/>
    <w:rsid w:val="0050385B"/>
    <w:rsid w:val="00504E47"/>
    <w:rsid w:val="00524297"/>
    <w:rsid w:val="00537559"/>
    <w:rsid w:val="00574DB0"/>
    <w:rsid w:val="0059319B"/>
    <w:rsid w:val="005A0F1E"/>
    <w:rsid w:val="005A1C94"/>
    <w:rsid w:val="005A6F8D"/>
    <w:rsid w:val="005B4861"/>
    <w:rsid w:val="005F5EF3"/>
    <w:rsid w:val="00605BCE"/>
    <w:rsid w:val="00617B0E"/>
    <w:rsid w:val="00626B3C"/>
    <w:rsid w:val="00643F4B"/>
    <w:rsid w:val="00676B73"/>
    <w:rsid w:val="0069541B"/>
    <w:rsid w:val="006A1E18"/>
    <w:rsid w:val="006A37C0"/>
    <w:rsid w:val="006A532D"/>
    <w:rsid w:val="006C7F5A"/>
    <w:rsid w:val="006D0785"/>
    <w:rsid w:val="00746B0A"/>
    <w:rsid w:val="00752A04"/>
    <w:rsid w:val="007572E2"/>
    <w:rsid w:val="0077153E"/>
    <w:rsid w:val="0079001A"/>
    <w:rsid w:val="00791376"/>
    <w:rsid w:val="00791C5D"/>
    <w:rsid w:val="007B4FF4"/>
    <w:rsid w:val="007D7F15"/>
    <w:rsid w:val="007E47A0"/>
    <w:rsid w:val="00822AAD"/>
    <w:rsid w:val="00831977"/>
    <w:rsid w:val="00865D5F"/>
    <w:rsid w:val="00871DB8"/>
    <w:rsid w:val="00887E05"/>
    <w:rsid w:val="008A171A"/>
    <w:rsid w:val="008A32A5"/>
    <w:rsid w:val="008C6FDE"/>
    <w:rsid w:val="008F180B"/>
    <w:rsid w:val="008F48B9"/>
    <w:rsid w:val="008F6BC6"/>
    <w:rsid w:val="009049BC"/>
    <w:rsid w:val="00916960"/>
    <w:rsid w:val="00917064"/>
    <w:rsid w:val="009230A7"/>
    <w:rsid w:val="0094162F"/>
    <w:rsid w:val="00950CF2"/>
    <w:rsid w:val="0095501D"/>
    <w:rsid w:val="00956B80"/>
    <w:rsid w:val="0096304F"/>
    <w:rsid w:val="009A7F3F"/>
    <w:rsid w:val="009D646A"/>
    <w:rsid w:val="00A20EF6"/>
    <w:rsid w:val="00A379B4"/>
    <w:rsid w:val="00A4248D"/>
    <w:rsid w:val="00A633B0"/>
    <w:rsid w:val="00A718B6"/>
    <w:rsid w:val="00A9291E"/>
    <w:rsid w:val="00AA0A61"/>
    <w:rsid w:val="00AA1166"/>
    <w:rsid w:val="00AA35A8"/>
    <w:rsid w:val="00AA530F"/>
    <w:rsid w:val="00AB74C5"/>
    <w:rsid w:val="00AE562D"/>
    <w:rsid w:val="00AE7533"/>
    <w:rsid w:val="00B20F64"/>
    <w:rsid w:val="00B42685"/>
    <w:rsid w:val="00B45879"/>
    <w:rsid w:val="00B535AD"/>
    <w:rsid w:val="00B75292"/>
    <w:rsid w:val="00B8453F"/>
    <w:rsid w:val="00B85473"/>
    <w:rsid w:val="00BE5968"/>
    <w:rsid w:val="00BF7216"/>
    <w:rsid w:val="00C272EB"/>
    <w:rsid w:val="00C62E97"/>
    <w:rsid w:val="00C81645"/>
    <w:rsid w:val="00CA61BE"/>
    <w:rsid w:val="00CA6782"/>
    <w:rsid w:val="00CB3E40"/>
    <w:rsid w:val="00CD5AEE"/>
    <w:rsid w:val="00CF22B3"/>
    <w:rsid w:val="00D00CD9"/>
    <w:rsid w:val="00D15AAE"/>
    <w:rsid w:val="00D22971"/>
    <w:rsid w:val="00D60B19"/>
    <w:rsid w:val="00D60F04"/>
    <w:rsid w:val="00D86385"/>
    <w:rsid w:val="00D95726"/>
    <w:rsid w:val="00DA4B7F"/>
    <w:rsid w:val="00DB472D"/>
    <w:rsid w:val="00DD6ECC"/>
    <w:rsid w:val="00DE5F88"/>
    <w:rsid w:val="00DF2298"/>
    <w:rsid w:val="00E067BA"/>
    <w:rsid w:val="00E26F2A"/>
    <w:rsid w:val="00E360EA"/>
    <w:rsid w:val="00E547A9"/>
    <w:rsid w:val="00E570A5"/>
    <w:rsid w:val="00E77096"/>
    <w:rsid w:val="00EB20A4"/>
    <w:rsid w:val="00EB74E8"/>
    <w:rsid w:val="00EC0F79"/>
    <w:rsid w:val="00ED0A53"/>
    <w:rsid w:val="00EF22EF"/>
    <w:rsid w:val="00F02E99"/>
    <w:rsid w:val="00F055F4"/>
    <w:rsid w:val="00F161C1"/>
    <w:rsid w:val="00F215B6"/>
    <w:rsid w:val="00F30552"/>
    <w:rsid w:val="00F40BD0"/>
    <w:rsid w:val="00F419C0"/>
    <w:rsid w:val="00F46BDB"/>
    <w:rsid w:val="00F71738"/>
    <w:rsid w:val="00F82744"/>
    <w:rsid w:val="00F94D29"/>
    <w:rsid w:val="00FD56F7"/>
    <w:rsid w:val="00FD73C5"/>
    <w:rsid w:val="00F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0E83B6CA"/>
  <w15:chartTrackingRefBased/>
  <w15:docId w15:val="{46E5C43D-1E75-4388-80AD-195C6006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738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676B73"/>
    <w:pPr>
      <w:spacing w:before="120" w:after="240"/>
      <w:outlineLvl w:val="0"/>
    </w:pPr>
    <w:rPr>
      <w:b/>
      <w:bCs/>
      <w:caps/>
      <w:color w:val="FFFFFF" w:themeColor="background1"/>
      <w:spacing w:val="20"/>
    </w:rPr>
  </w:style>
  <w:style w:type="paragraph" w:styleId="Heading2">
    <w:name w:val="heading 2"/>
    <w:basedOn w:val="Heading1"/>
    <w:next w:val="Normal"/>
    <w:link w:val="Heading2Char"/>
    <w:uiPriority w:val="9"/>
    <w:semiHidden/>
    <w:qFormat/>
    <w:rsid w:val="004860D9"/>
    <w:pPr>
      <w:spacing w:before="480" w:after="120"/>
      <w:outlineLvl w:val="1"/>
    </w:pPr>
    <w:rPr>
      <w:szCs w:val="20"/>
    </w:rPr>
  </w:style>
  <w:style w:type="paragraph" w:styleId="Heading3">
    <w:name w:val="heading 3"/>
    <w:basedOn w:val="Heading1"/>
    <w:next w:val="Normal"/>
    <w:link w:val="Heading3Char"/>
    <w:uiPriority w:val="9"/>
    <w:semiHidden/>
    <w:qFormat/>
    <w:rsid w:val="004860D9"/>
    <w:pPr>
      <w:spacing w:after="120"/>
      <w:outlineLvl w:val="2"/>
    </w:pPr>
    <w:rPr>
      <w:noProof/>
      <w:color w:val="auto"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605BCE"/>
    <w:rPr>
      <w:b/>
      <w:bCs/>
      <w:caps/>
      <w:color w:val="FFFFFF" w:themeColor="background1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BCE"/>
    <w:rPr>
      <w:b/>
      <w:bCs/>
      <w:caps/>
      <w:color w:val="FFFFFF" w:themeColor="background1"/>
      <w:spacing w:val="2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BCE"/>
    <w:rPr>
      <w:b/>
      <w:bCs/>
      <w:caps/>
      <w:noProof/>
      <w:color w:val="auto"/>
      <w:spacing w:val="20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qFormat/>
    <w:rsid w:val="00676B73"/>
    <w:pPr>
      <w:spacing w:after="120" w:line="240" w:lineRule="auto"/>
      <w:ind w:left="288"/>
    </w:pPr>
    <w:rPr>
      <w:szCs w:val="20"/>
    </w:rPr>
  </w:style>
  <w:style w:type="paragraph" w:styleId="ListBullet">
    <w:name w:val="List Bullet"/>
    <w:basedOn w:val="Normal"/>
    <w:uiPriority w:val="6"/>
    <w:qFormat/>
    <w:rsid w:val="00F161C1"/>
    <w:pPr>
      <w:numPr>
        <w:numId w:val="20"/>
      </w:numPr>
      <w:spacing w:line="360" w:lineRule="auto"/>
      <w:contextualSpacing/>
    </w:pPr>
    <w:rPr>
      <w:szCs w:val="20"/>
    </w:rPr>
  </w:style>
  <w:style w:type="character" w:customStyle="1" w:styleId="NotBold">
    <w:name w:val="Not Bold"/>
    <w:uiPriority w:val="1"/>
    <w:qFormat/>
    <w:rsid w:val="00F71738"/>
    <w:rPr>
      <w:b/>
    </w:rPr>
  </w:style>
  <w:style w:type="character" w:customStyle="1" w:styleId="Bold">
    <w:name w:val="Bold"/>
    <w:uiPriority w:val="1"/>
    <w:qFormat/>
    <w:rsid w:val="00F71738"/>
    <w:rPr>
      <w:b/>
      <w:bCs/>
    </w:rPr>
  </w:style>
  <w:style w:type="character" w:customStyle="1" w:styleId="Italics">
    <w:name w:val="Italics"/>
    <w:uiPriority w:val="1"/>
    <w:qFormat/>
    <w:rsid w:val="00F7173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17B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nishabinu745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NISHA%20M\AppData\Roaming\Microsoft\Templates\Simple%20UIUX%20designer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E08F403AE6C4610BBE00AA6DECDF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6AA2B-09CA-49A0-B4EE-08B5441F19A1}"/>
      </w:docPartPr>
      <w:docPartBody>
        <w:p w:rsidR="00000000" w:rsidRDefault="00ED0C71" w:rsidP="00ED0C71">
          <w:pPr>
            <w:pStyle w:val="0E08F403AE6C4610BBE00AA6DECDF9C6"/>
          </w:pPr>
          <w:r w:rsidRPr="001540E8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7" w:usb1="00000001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71"/>
    <w:rsid w:val="0050385B"/>
    <w:rsid w:val="00B9511E"/>
    <w:rsid w:val="00ED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8B0F15CF7D4B80AC50755509E8B347">
    <w:name w:val="468B0F15CF7D4B80AC50755509E8B347"/>
  </w:style>
  <w:style w:type="character" w:customStyle="1" w:styleId="NotBold">
    <w:name w:val="Not Bold"/>
    <w:uiPriority w:val="1"/>
    <w:qFormat/>
    <w:rPr>
      <w:b/>
    </w:rPr>
  </w:style>
  <w:style w:type="paragraph" w:customStyle="1" w:styleId="278FEDA45F2C413B8DEFB47ACDAA9545">
    <w:name w:val="278FEDA45F2C413B8DEFB47ACDAA9545"/>
  </w:style>
  <w:style w:type="paragraph" w:customStyle="1" w:styleId="85F22FE184444DFE83D78EFE31954226">
    <w:name w:val="85F22FE184444DFE83D78EFE31954226"/>
  </w:style>
  <w:style w:type="paragraph" w:customStyle="1" w:styleId="2C38D22FABF242A487FB24CA28465EFC">
    <w:name w:val="2C38D22FABF242A487FB24CA28465EFC"/>
  </w:style>
  <w:style w:type="paragraph" w:customStyle="1" w:styleId="948AED0AD7F94B3CBC86A8DF37C9E6BC">
    <w:name w:val="948AED0AD7F94B3CBC86A8DF37C9E6BC"/>
  </w:style>
  <w:style w:type="paragraph" w:customStyle="1" w:styleId="56C05205A84742EABC4C9F10D56A2A94">
    <w:name w:val="56C05205A84742EABC4C9F10D56A2A94"/>
  </w:style>
  <w:style w:type="paragraph" w:customStyle="1" w:styleId="33D0AF3FC78044C4A2BE673C61FA6C71">
    <w:name w:val="33D0AF3FC78044C4A2BE673C61FA6C71"/>
  </w:style>
  <w:style w:type="paragraph" w:customStyle="1" w:styleId="5464C98AD04B4F41AED49EA804632149">
    <w:name w:val="5464C98AD04B4F41AED49EA804632149"/>
  </w:style>
  <w:style w:type="paragraph" w:customStyle="1" w:styleId="00508ADBCBBC47CCA7092211E3935F1B">
    <w:name w:val="00508ADBCBBC47CCA7092211E3935F1B"/>
  </w:style>
  <w:style w:type="paragraph" w:customStyle="1" w:styleId="E3F24DB7B9114717A11D0151DA66E0B4">
    <w:name w:val="E3F24DB7B9114717A11D0151DA66E0B4"/>
  </w:style>
  <w:style w:type="paragraph" w:customStyle="1" w:styleId="5C0E2C97DBF644D6A1FC8B119E468F55">
    <w:name w:val="5C0E2C97DBF644D6A1FC8B119E468F55"/>
  </w:style>
  <w:style w:type="paragraph" w:customStyle="1" w:styleId="CDE0FF5C27C4449998DE881E6AB06390">
    <w:name w:val="CDE0FF5C27C4449998DE881E6AB06390"/>
  </w:style>
  <w:style w:type="paragraph" w:customStyle="1" w:styleId="DBBB55F2B599463394BDA10AE1FCD4D7">
    <w:name w:val="DBBB55F2B599463394BDA10AE1FCD4D7"/>
  </w:style>
  <w:style w:type="paragraph" w:customStyle="1" w:styleId="073DB5D4F69A462DA0DF954E04F48B48">
    <w:name w:val="073DB5D4F69A462DA0DF954E04F48B48"/>
  </w:style>
  <w:style w:type="paragraph" w:customStyle="1" w:styleId="2377251B006247FCA951F2BF76BAD2DA">
    <w:name w:val="2377251B006247FCA951F2BF76BAD2DA"/>
  </w:style>
  <w:style w:type="paragraph" w:customStyle="1" w:styleId="5492A1F05501461E91C3979B32E42913">
    <w:name w:val="5492A1F05501461E91C3979B32E42913"/>
  </w:style>
  <w:style w:type="paragraph" w:customStyle="1" w:styleId="CC256EA8DB4A401390032EB0FCD9E729">
    <w:name w:val="CC256EA8DB4A401390032EB0FCD9E729"/>
  </w:style>
  <w:style w:type="character" w:customStyle="1" w:styleId="Bold">
    <w:name w:val="Bold"/>
    <w:uiPriority w:val="1"/>
    <w:qFormat/>
    <w:rPr>
      <w:b/>
      <w:bCs/>
    </w:rPr>
  </w:style>
  <w:style w:type="paragraph" w:customStyle="1" w:styleId="887E6666572442CABA5EC34D25F8F865">
    <w:name w:val="887E6666572442CABA5EC34D25F8F865"/>
  </w:style>
  <w:style w:type="paragraph" w:customStyle="1" w:styleId="E685AAE251F64B72A9D346BF570CB0D1">
    <w:name w:val="E685AAE251F64B72A9D346BF570CB0D1"/>
  </w:style>
  <w:style w:type="paragraph" w:customStyle="1" w:styleId="A23FDD320FC447059D38F9019F6A0C27">
    <w:name w:val="A23FDD320FC447059D38F9019F6A0C27"/>
  </w:style>
  <w:style w:type="paragraph" w:customStyle="1" w:styleId="926D522874CE4E4EBBC81A7B4CD42FC3">
    <w:name w:val="926D522874CE4E4EBBC81A7B4CD42FC3"/>
  </w:style>
  <w:style w:type="paragraph" w:customStyle="1" w:styleId="7FB6A1A3919F41E9A5FA3A71FFCEDEE5">
    <w:name w:val="7FB6A1A3919F41E9A5FA3A71FFCEDEE5"/>
  </w:style>
  <w:style w:type="paragraph" w:customStyle="1" w:styleId="0092579C412D4810936B201764888FFF">
    <w:name w:val="0092579C412D4810936B201764888FFF"/>
  </w:style>
  <w:style w:type="character" w:customStyle="1" w:styleId="Italics">
    <w:name w:val="Italics"/>
    <w:uiPriority w:val="1"/>
    <w:qFormat/>
    <w:rPr>
      <w:i/>
      <w:iCs/>
    </w:rPr>
  </w:style>
  <w:style w:type="paragraph" w:customStyle="1" w:styleId="358D6EDAB41140DF98588BA2D69A9957">
    <w:name w:val="358D6EDAB41140DF98588BA2D69A9957"/>
  </w:style>
  <w:style w:type="paragraph" w:customStyle="1" w:styleId="6C26E92E26F242FAB097D9752F74B5F0">
    <w:name w:val="6C26E92E26F242FAB097D9752F74B5F0"/>
  </w:style>
  <w:style w:type="paragraph" w:customStyle="1" w:styleId="DC8B2469D05945D4A41414938F2B6C70">
    <w:name w:val="DC8B2469D05945D4A41414938F2B6C70"/>
  </w:style>
  <w:style w:type="paragraph" w:customStyle="1" w:styleId="024A023693014B77B068A973606703F0">
    <w:name w:val="024A023693014B77B068A973606703F0"/>
  </w:style>
  <w:style w:type="paragraph" w:customStyle="1" w:styleId="C9E2A74F694D429F863F541ACC4D0DAF">
    <w:name w:val="C9E2A74F694D429F863F541ACC4D0DAF"/>
    <w:rsid w:val="00ED0C71"/>
  </w:style>
  <w:style w:type="paragraph" w:customStyle="1" w:styleId="5A403C08D5D0453CBC34192DB5096045">
    <w:name w:val="5A403C08D5D0453CBC34192DB5096045"/>
    <w:rsid w:val="00ED0C71"/>
  </w:style>
  <w:style w:type="paragraph" w:customStyle="1" w:styleId="84B349EC05DB45C695CB3EDC7BEDFACD">
    <w:name w:val="84B349EC05DB45C695CB3EDC7BEDFACD"/>
    <w:rsid w:val="00ED0C71"/>
  </w:style>
  <w:style w:type="paragraph" w:customStyle="1" w:styleId="198266C898F84B3AA28D236653CF9614">
    <w:name w:val="198266C898F84B3AA28D236653CF9614"/>
    <w:rsid w:val="00ED0C71"/>
  </w:style>
  <w:style w:type="paragraph" w:customStyle="1" w:styleId="0E08F403AE6C4610BBE00AA6DECDF9C6">
    <w:name w:val="0E08F403AE6C4610BBE00AA6DECDF9C6"/>
    <w:rsid w:val="00ED0C71"/>
  </w:style>
  <w:style w:type="paragraph" w:customStyle="1" w:styleId="74C3CCA5FA684B9C946FFB2021FBC424">
    <w:name w:val="74C3CCA5FA684B9C946FFB2021FBC424"/>
    <w:rsid w:val="00ED0C71"/>
  </w:style>
  <w:style w:type="paragraph" w:customStyle="1" w:styleId="126C65083A6C4851BABA802A57487A7E">
    <w:name w:val="126C65083A6C4851BABA802A57487A7E"/>
    <w:rsid w:val="00ED0C71"/>
  </w:style>
  <w:style w:type="paragraph" w:customStyle="1" w:styleId="9660DD33517049499E4E8760546CB3FB">
    <w:name w:val="9660DD33517049499E4E8760546CB3FB"/>
    <w:rsid w:val="00ED0C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67D614-F598-42D4-869C-1E433FC438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77F3AB-7A0F-4E80-BD10-62768C03B02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AFCB2D2-C32D-49C2-B076-7CB075EE19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8ED770-4CB6-4448-ACBD-D41152B2E39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cover letter</Template>
  <TotalTime>30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BINISHA M</dc:creator>
  <cp:keywords/>
  <dc:description/>
  <cp:lastModifiedBy>BINISHA M</cp:lastModifiedBy>
  <cp:revision>3</cp:revision>
  <dcterms:created xsi:type="dcterms:W3CDTF">2024-11-18T14:31:00Z</dcterms:created>
  <dcterms:modified xsi:type="dcterms:W3CDTF">2024-11-18T15:01:00Z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